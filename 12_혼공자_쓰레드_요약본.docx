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0D86720A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</w:t>
      </w:r>
      <w:r w:rsidR="00B618B9">
        <w:rPr>
          <w:lang w:val="en-US"/>
        </w:rPr>
        <w:t>1</w:t>
      </w:r>
      <w:r w:rsidR="00423851">
        <w:rPr>
          <w:lang w:val="en-US"/>
        </w:rPr>
        <w:t>2</w:t>
      </w:r>
    </w:p>
    <w:p w14:paraId="4272D486" w14:textId="180FC95D" w:rsidR="00CC69DC" w:rsidRPr="00F635FA" w:rsidRDefault="00D7245F">
      <w:pPr>
        <w:pStyle w:val="a5"/>
        <w:rPr>
          <w:lang w:val="en-US"/>
        </w:rPr>
      </w:pPr>
      <w:r>
        <w:rPr>
          <w:rFonts w:hint="eastAsia"/>
        </w:rPr>
        <w:t>스</w:t>
      </w:r>
      <w:r w:rsidR="00423851">
        <w:rPr>
          <w:rFonts w:hint="eastAsia"/>
        </w:rPr>
        <w:t>레드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37C60A32" w:rsidR="00CC69DC" w:rsidRPr="005B7A71" w:rsidRDefault="00274C5A" w:rsidP="00186FDD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</w:p>
    <w:p w14:paraId="2687D6FA" w14:textId="3BFC65FA" w:rsidR="00CF2C57" w:rsidRPr="00B14705" w:rsidRDefault="009C3FB0">
      <w:pPr>
        <w:rPr>
          <w:rFonts w:hint="eastAsia"/>
          <w:lang w:val="en-US"/>
        </w:rPr>
      </w:pPr>
      <w:r>
        <w:rPr>
          <w:rFonts w:hint="eastAsia"/>
          <w:lang w:val="en-US"/>
        </w:rPr>
        <w:t>두가지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</w:t>
      </w:r>
      <w:r w:rsidR="00D103EA">
        <w:rPr>
          <w:lang w:val="en-US"/>
        </w:rPr>
        <w:br/>
      </w:r>
      <w:r w:rsidR="00D103EA">
        <w:rPr>
          <w:rFonts w:hint="eastAsia"/>
          <w:lang w:val="en-US"/>
        </w:rPr>
        <w:t>예를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들어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미디어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플레이어는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음악재생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및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동영상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재생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두가지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작업을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동시에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할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수</w:t>
      </w:r>
      <w:r w:rsidR="00D103EA">
        <w:rPr>
          <w:rFonts w:hint="eastAsia"/>
          <w:lang w:val="en-US"/>
        </w:rPr>
        <w:t xml:space="preserve"> </w:t>
      </w:r>
      <w:r w:rsidR="00D103EA">
        <w:rPr>
          <w:rFonts w:hint="eastAsia"/>
          <w:lang w:val="en-US"/>
        </w:rPr>
        <w:t>있음</w:t>
      </w:r>
    </w:p>
    <w:p w14:paraId="0406BD26" w14:textId="6792C546" w:rsidR="00896A6C" w:rsidRDefault="00FC4541" w:rsidP="0097669D">
      <w:pPr>
        <w:pStyle w:val="a8"/>
        <w:numPr>
          <w:ilvl w:val="0"/>
          <w:numId w:val="22"/>
        </w:numPr>
      </w:pP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적재</w:t>
      </w:r>
      <w:r>
        <w:rPr>
          <w:rFonts w:hint="eastAsia"/>
        </w:rPr>
        <w:t>(</w:t>
      </w:r>
      <w:r>
        <w:rPr>
          <w:lang w:val="en-US"/>
        </w:rPr>
        <w:t>Loading)</w:t>
      </w:r>
      <w:r>
        <w:rPr>
          <w:rFonts w:hint="eastAsia"/>
          <w:lang w:val="en-US"/>
        </w:rPr>
        <w:t>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31F37267" w14:textId="1BE2B2D3" w:rsidR="00896A6C" w:rsidRDefault="00896A6C" w:rsidP="00896A6C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 </w:t>
      </w:r>
      <w:r w:rsidR="00F44E31">
        <w:rPr>
          <w:rFonts w:hint="eastAsia"/>
        </w:rPr>
        <w:t>멀티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스레드</w:t>
      </w:r>
      <w:r w:rsidR="00F44E31">
        <w:rPr>
          <w:rFonts w:hint="eastAsia"/>
        </w:rPr>
        <w:t xml:space="preserve"> </w:t>
      </w:r>
      <w:r w:rsidR="00F44E31">
        <w:t xml:space="preserve">: </w:t>
      </w:r>
      <w:r w:rsidR="00F44E31">
        <w:rPr>
          <w:rFonts w:hint="eastAsia"/>
        </w:rPr>
        <w:t>하나의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프로세스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내에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동시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실행을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하는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각각의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작업을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스레드라고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하며</w:t>
      </w:r>
      <w:r w:rsidR="00F44E31">
        <w:rPr>
          <w:rFonts w:hint="eastAsia"/>
        </w:rPr>
        <w:t xml:space="preserve"> </w:t>
      </w:r>
      <w:r w:rsidR="00F44E31">
        <w:t>2</w:t>
      </w:r>
      <w:r w:rsidR="00F44E31">
        <w:rPr>
          <w:rFonts w:hint="eastAsia"/>
        </w:rPr>
        <w:t>개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이상을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경우를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멀티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스레드라고</w:t>
      </w:r>
      <w:r w:rsidR="00F44E31">
        <w:rPr>
          <w:rFonts w:hint="eastAsia"/>
        </w:rPr>
        <w:t xml:space="preserve"> </w:t>
      </w:r>
      <w:r w:rsidR="00F44E31">
        <w:rPr>
          <w:rFonts w:hint="eastAsia"/>
        </w:rPr>
        <w:t>함</w:t>
      </w:r>
    </w:p>
    <w:p w14:paraId="28EC17DD" w14:textId="1979CBE3" w:rsidR="00896A6C" w:rsidRDefault="00896A6C" w:rsidP="00896A6C">
      <w:pPr>
        <w:pStyle w:val="a8"/>
        <w:numPr>
          <w:ilvl w:val="0"/>
          <w:numId w:val="22"/>
        </w:numPr>
      </w:pPr>
      <w:r>
        <w:rPr>
          <w:rFonts w:hint="eastAsia"/>
        </w:rPr>
        <w:lastRenderedPageBreak/>
        <w:t xml:space="preserve"> </w:t>
      </w:r>
      <w:r w:rsidR="00902E8F">
        <w:rPr>
          <w:rFonts w:hint="eastAsia"/>
        </w:rPr>
        <w:t>작업</w:t>
      </w:r>
      <w:r w:rsidR="00902E8F">
        <w:rPr>
          <w:rFonts w:hint="eastAsia"/>
        </w:rPr>
        <w:t xml:space="preserve"> </w:t>
      </w:r>
      <w:r w:rsidR="00902E8F">
        <w:rPr>
          <w:rFonts w:hint="eastAsia"/>
        </w:rPr>
        <w:t>스레드</w:t>
      </w:r>
      <w:r w:rsidR="00902E8F">
        <w:rPr>
          <w:rFonts w:hint="eastAsia"/>
        </w:rPr>
        <w:t xml:space="preserve"> </w:t>
      </w:r>
      <w:r w:rsidR="00902E8F">
        <w:t xml:space="preserve">: </w:t>
      </w:r>
      <w:r w:rsidR="00C0707C">
        <w:rPr>
          <w:rFonts w:hint="eastAsia"/>
        </w:rPr>
        <w:t>메인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작업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이외에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작업의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수만큼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생성하는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스레드를</w:t>
      </w:r>
      <w:r w:rsidR="00C0707C">
        <w:rPr>
          <w:rFonts w:hint="eastAsia"/>
        </w:rPr>
        <w:t xml:space="preserve"> </w:t>
      </w:r>
      <w:r w:rsidR="00C0707C">
        <w:rPr>
          <w:rFonts w:hint="eastAsia"/>
        </w:rPr>
        <w:t>말함</w:t>
      </w:r>
      <w:r w:rsidR="00080453">
        <w:rPr>
          <w:rFonts w:hint="eastAsia"/>
        </w:rPr>
        <w:t>,</w:t>
      </w:r>
      <w:r w:rsidR="00080453">
        <w:t xml:space="preserve"> </w:t>
      </w:r>
      <w:r w:rsidR="00080453">
        <w:rPr>
          <w:rFonts w:hint="eastAsia"/>
        </w:rPr>
        <w:t>T</w:t>
      </w:r>
      <w:r w:rsidR="00080453">
        <w:t>hread</w:t>
      </w:r>
      <w:r w:rsidR="00080453">
        <w:rPr>
          <w:rFonts w:hint="eastAsia"/>
        </w:rPr>
        <w:t xml:space="preserve"> </w:t>
      </w:r>
      <w:proofErr w:type="spellStart"/>
      <w:r w:rsidR="00080453">
        <w:rPr>
          <w:rFonts w:hint="eastAsia"/>
        </w:rPr>
        <w:t>를</w:t>
      </w:r>
      <w:proofErr w:type="spellEnd"/>
      <w:r w:rsidR="00080453">
        <w:rPr>
          <w:rFonts w:hint="eastAsia"/>
        </w:rPr>
        <w:t xml:space="preserve"> </w:t>
      </w:r>
      <w:r w:rsidR="00080453">
        <w:rPr>
          <w:rFonts w:hint="eastAsia"/>
        </w:rPr>
        <w:t>상속받아</w:t>
      </w:r>
      <w:r w:rsidR="00080453">
        <w:rPr>
          <w:rFonts w:hint="eastAsia"/>
        </w:rPr>
        <w:t xml:space="preserve"> </w:t>
      </w:r>
      <w:r w:rsidR="00080453">
        <w:rPr>
          <w:rFonts w:hint="eastAsia"/>
        </w:rPr>
        <w:t>만들거나</w:t>
      </w:r>
      <w:r w:rsidR="00080453">
        <w:rPr>
          <w:rFonts w:hint="eastAsia"/>
        </w:rPr>
        <w:t xml:space="preserve"> </w:t>
      </w:r>
      <w:r w:rsidR="00080453">
        <w:t xml:space="preserve">, </w:t>
      </w:r>
      <w:r w:rsidR="00080453">
        <w:rPr>
          <w:rFonts w:hint="eastAsia"/>
        </w:rPr>
        <w:t>R</w:t>
      </w:r>
      <w:r w:rsidR="00080453">
        <w:t xml:space="preserve">unnable </w:t>
      </w:r>
      <w:r w:rsidR="00080453">
        <w:rPr>
          <w:rFonts w:hint="eastAsia"/>
        </w:rPr>
        <w:t>인터페이스를</w:t>
      </w:r>
      <w:r w:rsidR="00080453">
        <w:rPr>
          <w:rFonts w:hint="eastAsia"/>
        </w:rPr>
        <w:t xml:space="preserve"> </w:t>
      </w:r>
      <w:r w:rsidR="00080453">
        <w:rPr>
          <w:rFonts w:hint="eastAsia"/>
        </w:rPr>
        <w:t>구현해서</w:t>
      </w:r>
      <w:r w:rsidR="00080453">
        <w:rPr>
          <w:rFonts w:hint="eastAsia"/>
        </w:rPr>
        <w:t xml:space="preserve"> </w:t>
      </w:r>
      <w:r w:rsidR="00080453">
        <w:rPr>
          <w:rFonts w:hint="eastAsia"/>
        </w:rPr>
        <w:t>만드는</w:t>
      </w:r>
      <w:r w:rsidR="00080453">
        <w:rPr>
          <w:rFonts w:hint="eastAsia"/>
        </w:rPr>
        <w:t xml:space="preserve"> </w:t>
      </w:r>
      <w:r w:rsidR="00080453">
        <w:rPr>
          <w:rFonts w:hint="eastAsia"/>
        </w:rPr>
        <w:t>방법</w:t>
      </w:r>
      <w:r w:rsidR="00080453">
        <w:rPr>
          <w:rFonts w:hint="eastAsia"/>
        </w:rPr>
        <w:t xml:space="preserve"> </w:t>
      </w:r>
      <w:r w:rsidR="00080453">
        <w:t>2</w:t>
      </w:r>
      <w:r w:rsidR="00080453">
        <w:rPr>
          <w:rFonts w:hint="eastAsia"/>
        </w:rPr>
        <w:t>가지가</w:t>
      </w:r>
      <w:r w:rsidR="00080453">
        <w:rPr>
          <w:rFonts w:hint="eastAsia"/>
        </w:rPr>
        <w:t xml:space="preserve"> </w:t>
      </w:r>
      <w:r w:rsidR="00080453">
        <w:rPr>
          <w:rFonts w:hint="eastAsia"/>
        </w:rPr>
        <w:t>있음</w:t>
      </w:r>
    </w:p>
    <w:p w14:paraId="6E127969" w14:textId="341682C1" w:rsidR="000E192D" w:rsidRPr="0097669D" w:rsidRDefault="00896A6C" w:rsidP="003B0378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</w:t>
      </w:r>
      <w:r w:rsidR="003926AD">
        <w:rPr>
          <w:rFonts w:hint="eastAsia"/>
        </w:rPr>
        <w:t>동기화</w:t>
      </w:r>
      <w:r w:rsidR="003926AD">
        <w:rPr>
          <w:rFonts w:hint="eastAsia"/>
        </w:rPr>
        <w:t xml:space="preserve"> </w:t>
      </w:r>
      <w:r w:rsidR="003926AD">
        <w:t xml:space="preserve">: </w:t>
      </w:r>
      <w:r w:rsidR="003926AD">
        <w:rPr>
          <w:rFonts w:hint="eastAsia"/>
        </w:rPr>
        <w:t>멀티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스레드에서</w:t>
      </w:r>
      <w:r w:rsidR="003926AD">
        <w:rPr>
          <w:rFonts w:hint="eastAsia"/>
        </w:rPr>
        <w:t xml:space="preserve"> </w:t>
      </w:r>
      <w:r w:rsidR="00A25457">
        <w:rPr>
          <w:rFonts w:hint="eastAsia"/>
        </w:rPr>
        <w:t>함수를</w:t>
      </w:r>
      <w:r w:rsidR="00A25457">
        <w:rPr>
          <w:rFonts w:hint="eastAsia"/>
        </w:rPr>
        <w:t xml:space="preserve"> </w:t>
      </w:r>
      <w:r w:rsidR="00A25457">
        <w:rPr>
          <w:rFonts w:hint="eastAsia"/>
        </w:rPr>
        <w:t>사용할</w:t>
      </w:r>
      <w:r w:rsidR="00A25457">
        <w:rPr>
          <w:rFonts w:hint="eastAsia"/>
        </w:rPr>
        <w:t xml:space="preserve"> </w:t>
      </w:r>
      <w:r w:rsidR="00A25457">
        <w:rPr>
          <w:rFonts w:hint="eastAsia"/>
        </w:rPr>
        <w:t>때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단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하나의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스레드만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사용할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수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있게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하는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것을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동기화라고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하</w:t>
      </w:r>
      <w:r w:rsidR="003B0378">
        <w:rPr>
          <w:rFonts w:hint="eastAsia"/>
        </w:rPr>
        <w:t>며</w:t>
      </w:r>
      <w:r w:rsidR="003926AD">
        <w:rPr>
          <w:rFonts w:hint="eastAsia"/>
        </w:rPr>
        <w:t>,</w:t>
      </w:r>
      <w:r w:rsidR="003926AD">
        <w:t xml:space="preserve"> </w:t>
      </w:r>
      <w:r w:rsidR="003926AD">
        <w:rPr>
          <w:rFonts w:hint="eastAsia"/>
        </w:rPr>
        <w:t>자바에서는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함수</w:t>
      </w:r>
      <w:r w:rsidR="003926AD">
        <w:rPr>
          <w:rFonts w:hint="eastAsia"/>
        </w:rPr>
        <w:t xml:space="preserve"> </w:t>
      </w:r>
      <w:r w:rsidR="003926AD">
        <w:rPr>
          <w:rFonts w:hint="eastAsia"/>
        </w:rPr>
        <w:t>앞에</w:t>
      </w:r>
      <w:r w:rsidR="003926AD">
        <w:rPr>
          <w:rFonts w:hint="eastAsia"/>
        </w:rPr>
        <w:t xml:space="preserve"> </w:t>
      </w:r>
      <w:r w:rsidR="003926AD">
        <w:rPr>
          <w:lang w:val="en-US"/>
        </w:rPr>
        <w:t xml:space="preserve">synchronized </w:t>
      </w:r>
      <w:r w:rsidR="003926AD">
        <w:rPr>
          <w:rFonts w:hint="eastAsia"/>
          <w:lang w:val="en-US"/>
        </w:rPr>
        <w:t>키워드를</w:t>
      </w:r>
      <w:r w:rsidR="003926AD">
        <w:rPr>
          <w:rFonts w:hint="eastAsia"/>
          <w:lang w:val="en-US"/>
        </w:rPr>
        <w:t xml:space="preserve"> </w:t>
      </w:r>
      <w:r w:rsidR="003926AD">
        <w:rPr>
          <w:rFonts w:hint="eastAsia"/>
          <w:lang w:val="en-US"/>
        </w:rPr>
        <w:t>붙이면</w:t>
      </w:r>
      <w:r w:rsidR="003926AD">
        <w:rPr>
          <w:rFonts w:hint="eastAsia"/>
          <w:lang w:val="en-US"/>
        </w:rPr>
        <w:t xml:space="preserve"> </w:t>
      </w:r>
      <w:r w:rsidR="003926AD">
        <w:rPr>
          <w:rFonts w:hint="eastAsia"/>
          <w:lang w:val="en-US"/>
        </w:rPr>
        <w:t>동기화</w:t>
      </w:r>
      <w:r w:rsidR="003926AD">
        <w:rPr>
          <w:rFonts w:hint="eastAsia"/>
          <w:lang w:val="en-US"/>
        </w:rPr>
        <w:t xml:space="preserve"> </w:t>
      </w:r>
      <w:r w:rsidR="003926AD">
        <w:rPr>
          <w:rFonts w:hint="eastAsia"/>
          <w:lang w:val="en-US"/>
        </w:rPr>
        <w:t>함수가</w:t>
      </w:r>
      <w:r w:rsidR="003926AD">
        <w:rPr>
          <w:rFonts w:hint="eastAsia"/>
          <w:lang w:val="en-US"/>
        </w:rPr>
        <w:t xml:space="preserve"> </w:t>
      </w:r>
      <w:r w:rsidR="003926AD">
        <w:rPr>
          <w:rFonts w:hint="eastAsia"/>
          <w:lang w:val="en-US"/>
        </w:rPr>
        <w:t>됨</w:t>
      </w:r>
      <w:r w:rsidR="00384E20">
        <w:rPr>
          <w:rFonts w:hint="eastAsia"/>
          <w:lang w:val="en-US"/>
        </w:rPr>
        <w:t xml:space="preserve"> </w:t>
      </w:r>
      <w:r w:rsidR="00384E20">
        <w:rPr>
          <w:lang w:val="en-US"/>
        </w:rPr>
        <w:t xml:space="preserve">( </w:t>
      </w:r>
      <w:r w:rsidR="008B7552">
        <w:rPr>
          <w:lang w:val="en-US"/>
        </w:rPr>
        <w:t xml:space="preserve">== </w:t>
      </w:r>
      <w:r w:rsidR="00384E20">
        <w:rPr>
          <w:rFonts w:hint="eastAsia"/>
          <w:lang w:val="en-US"/>
        </w:rPr>
        <w:t>임계</w:t>
      </w:r>
      <w:r w:rsidR="00384E20">
        <w:rPr>
          <w:rFonts w:hint="eastAsia"/>
          <w:lang w:val="en-US"/>
        </w:rPr>
        <w:t xml:space="preserve"> </w:t>
      </w:r>
      <w:r w:rsidR="00384E20">
        <w:rPr>
          <w:rFonts w:hint="eastAsia"/>
          <w:lang w:val="en-US"/>
        </w:rPr>
        <w:t>영역</w:t>
      </w:r>
      <w:r w:rsidR="00384E20">
        <w:rPr>
          <w:rFonts w:hint="eastAsia"/>
          <w:lang w:val="en-US"/>
        </w:rPr>
        <w:t xml:space="preserve"> </w:t>
      </w:r>
      <w:r w:rsidR="00384E20">
        <w:rPr>
          <w:lang w:val="en-US"/>
        </w:rPr>
        <w:t>: Critical Section )</w:t>
      </w:r>
    </w:p>
    <w:sectPr w:rsidR="000E192D" w:rsidRPr="0097669D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E1CF" w14:textId="77777777" w:rsidR="00536BE3" w:rsidRDefault="00536BE3">
      <w:pPr>
        <w:spacing w:after="0" w:line="240" w:lineRule="auto"/>
      </w:pPr>
      <w:r>
        <w:separator/>
      </w:r>
    </w:p>
  </w:endnote>
  <w:endnote w:type="continuationSeparator" w:id="0">
    <w:p w14:paraId="4D7C1B7F" w14:textId="77777777" w:rsidR="00536BE3" w:rsidRDefault="0053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4ED2" w14:textId="77777777" w:rsidR="00536BE3" w:rsidRDefault="00536BE3">
      <w:pPr>
        <w:spacing w:after="0" w:line="240" w:lineRule="auto"/>
      </w:pPr>
      <w:r>
        <w:separator/>
      </w:r>
    </w:p>
  </w:footnote>
  <w:footnote w:type="continuationSeparator" w:id="0">
    <w:p w14:paraId="5C44E68F" w14:textId="77777777" w:rsidR="00536BE3" w:rsidRDefault="0053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9F24112"/>
    <w:multiLevelType w:val="hybridMultilevel"/>
    <w:tmpl w:val="04FA2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6BD5"/>
    <w:multiLevelType w:val="hybridMultilevel"/>
    <w:tmpl w:val="D6C601A0"/>
    <w:lvl w:ilvl="0" w:tplc="3440E5CE">
      <w:numFmt w:val="bullet"/>
      <w:lvlText w:val=""/>
      <w:lvlJc w:val="left"/>
      <w:pPr>
        <w:ind w:left="8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1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  <w:num w:numId="22" w16cid:durableId="131600854">
    <w:abstractNumId w:val="20"/>
  </w:num>
  <w:num w:numId="23" w16cid:durableId="18694438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80453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5BD7"/>
    <w:rsid w:val="0019684B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74C5A"/>
    <w:rsid w:val="00277296"/>
    <w:rsid w:val="00281289"/>
    <w:rsid w:val="002955CF"/>
    <w:rsid w:val="00297BBB"/>
    <w:rsid w:val="002A54AB"/>
    <w:rsid w:val="002B21AD"/>
    <w:rsid w:val="002C01A1"/>
    <w:rsid w:val="002E5DFE"/>
    <w:rsid w:val="002F117B"/>
    <w:rsid w:val="002F49F2"/>
    <w:rsid w:val="003006A1"/>
    <w:rsid w:val="00314039"/>
    <w:rsid w:val="00342EA2"/>
    <w:rsid w:val="003475F9"/>
    <w:rsid w:val="0038378D"/>
    <w:rsid w:val="00384E20"/>
    <w:rsid w:val="003926AD"/>
    <w:rsid w:val="00395B51"/>
    <w:rsid w:val="003967E3"/>
    <w:rsid w:val="003B0378"/>
    <w:rsid w:val="003B4EAA"/>
    <w:rsid w:val="003C01EA"/>
    <w:rsid w:val="003C02B7"/>
    <w:rsid w:val="003C1997"/>
    <w:rsid w:val="004052DA"/>
    <w:rsid w:val="004122D7"/>
    <w:rsid w:val="004159AA"/>
    <w:rsid w:val="00423851"/>
    <w:rsid w:val="004D531A"/>
    <w:rsid w:val="004E1F33"/>
    <w:rsid w:val="004E5034"/>
    <w:rsid w:val="004E70F7"/>
    <w:rsid w:val="004F03C3"/>
    <w:rsid w:val="004F5E3A"/>
    <w:rsid w:val="005015CA"/>
    <w:rsid w:val="005252D9"/>
    <w:rsid w:val="00536BE3"/>
    <w:rsid w:val="00537743"/>
    <w:rsid w:val="0055268F"/>
    <w:rsid w:val="00560430"/>
    <w:rsid w:val="00563360"/>
    <w:rsid w:val="005751DC"/>
    <w:rsid w:val="00576C01"/>
    <w:rsid w:val="00577295"/>
    <w:rsid w:val="005933B5"/>
    <w:rsid w:val="005B7A71"/>
    <w:rsid w:val="005C3F87"/>
    <w:rsid w:val="005E2EB4"/>
    <w:rsid w:val="005E447B"/>
    <w:rsid w:val="005E4684"/>
    <w:rsid w:val="0061033C"/>
    <w:rsid w:val="006239AA"/>
    <w:rsid w:val="00647279"/>
    <w:rsid w:val="0065018A"/>
    <w:rsid w:val="006552B5"/>
    <w:rsid w:val="00663FDD"/>
    <w:rsid w:val="00685470"/>
    <w:rsid w:val="00693351"/>
    <w:rsid w:val="00695261"/>
    <w:rsid w:val="006B4227"/>
    <w:rsid w:val="006B6F23"/>
    <w:rsid w:val="006F0393"/>
    <w:rsid w:val="00747B8F"/>
    <w:rsid w:val="00747EF5"/>
    <w:rsid w:val="00765360"/>
    <w:rsid w:val="00777038"/>
    <w:rsid w:val="00784F37"/>
    <w:rsid w:val="00791A15"/>
    <w:rsid w:val="007A327E"/>
    <w:rsid w:val="007A3431"/>
    <w:rsid w:val="007A424D"/>
    <w:rsid w:val="007D40EF"/>
    <w:rsid w:val="007D7567"/>
    <w:rsid w:val="007E5170"/>
    <w:rsid w:val="007E646F"/>
    <w:rsid w:val="00815D63"/>
    <w:rsid w:val="00815DD8"/>
    <w:rsid w:val="008313A1"/>
    <w:rsid w:val="0088013C"/>
    <w:rsid w:val="00880A63"/>
    <w:rsid w:val="0089209D"/>
    <w:rsid w:val="00896A6C"/>
    <w:rsid w:val="008A5FC4"/>
    <w:rsid w:val="008B7552"/>
    <w:rsid w:val="008C24A6"/>
    <w:rsid w:val="008D2D20"/>
    <w:rsid w:val="008E64B2"/>
    <w:rsid w:val="008F0F48"/>
    <w:rsid w:val="00902E8F"/>
    <w:rsid w:val="00931E5D"/>
    <w:rsid w:val="009434F2"/>
    <w:rsid w:val="009452ED"/>
    <w:rsid w:val="00952BF4"/>
    <w:rsid w:val="009572B6"/>
    <w:rsid w:val="0097669D"/>
    <w:rsid w:val="00996D23"/>
    <w:rsid w:val="009B1657"/>
    <w:rsid w:val="009C3FB0"/>
    <w:rsid w:val="009D7F97"/>
    <w:rsid w:val="00A16952"/>
    <w:rsid w:val="00A25457"/>
    <w:rsid w:val="00A27A72"/>
    <w:rsid w:val="00A435B8"/>
    <w:rsid w:val="00A60C05"/>
    <w:rsid w:val="00A62EFB"/>
    <w:rsid w:val="00A80EAB"/>
    <w:rsid w:val="00AA7484"/>
    <w:rsid w:val="00AB1948"/>
    <w:rsid w:val="00AB350C"/>
    <w:rsid w:val="00AE51E6"/>
    <w:rsid w:val="00AF0DBC"/>
    <w:rsid w:val="00AF7FA2"/>
    <w:rsid w:val="00B14705"/>
    <w:rsid w:val="00B26421"/>
    <w:rsid w:val="00B350D2"/>
    <w:rsid w:val="00B377C5"/>
    <w:rsid w:val="00B502B9"/>
    <w:rsid w:val="00B618B9"/>
    <w:rsid w:val="00B64525"/>
    <w:rsid w:val="00B65096"/>
    <w:rsid w:val="00B67CEB"/>
    <w:rsid w:val="00B77287"/>
    <w:rsid w:val="00B85CD1"/>
    <w:rsid w:val="00B97AF4"/>
    <w:rsid w:val="00BA1107"/>
    <w:rsid w:val="00BA6EA4"/>
    <w:rsid w:val="00BB45B9"/>
    <w:rsid w:val="00BB5C65"/>
    <w:rsid w:val="00BD2E5F"/>
    <w:rsid w:val="00BE3BE3"/>
    <w:rsid w:val="00C06138"/>
    <w:rsid w:val="00C0707C"/>
    <w:rsid w:val="00C07242"/>
    <w:rsid w:val="00C13813"/>
    <w:rsid w:val="00C41EB7"/>
    <w:rsid w:val="00C47723"/>
    <w:rsid w:val="00C55EAD"/>
    <w:rsid w:val="00C725B0"/>
    <w:rsid w:val="00C77717"/>
    <w:rsid w:val="00C9048B"/>
    <w:rsid w:val="00CA2948"/>
    <w:rsid w:val="00CA663F"/>
    <w:rsid w:val="00CE227D"/>
    <w:rsid w:val="00CE6523"/>
    <w:rsid w:val="00CF2C57"/>
    <w:rsid w:val="00CF7780"/>
    <w:rsid w:val="00D103EA"/>
    <w:rsid w:val="00D25210"/>
    <w:rsid w:val="00D301DE"/>
    <w:rsid w:val="00D43814"/>
    <w:rsid w:val="00D47E3E"/>
    <w:rsid w:val="00D53A5D"/>
    <w:rsid w:val="00D7245F"/>
    <w:rsid w:val="00D7694F"/>
    <w:rsid w:val="00D82D2C"/>
    <w:rsid w:val="00DA4183"/>
    <w:rsid w:val="00DB09F0"/>
    <w:rsid w:val="00DD2FC4"/>
    <w:rsid w:val="00DF221C"/>
    <w:rsid w:val="00E02F11"/>
    <w:rsid w:val="00E102BA"/>
    <w:rsid w:val="00E1048E"/>
    <w:rsid w:val="00E17E36"/>
    <w:rsid w:val="00E25C84"/>
    <w:rsid w:val="00E43109"/>
    <w:rsid w:val="00E66229"/>
    <w:rsid w:val="00E70B2D"/>
    <w:rsid w:val="00E8118E"/>
    <w:rsid w:val="00EA6462"/>
    <w:rsid w:val="00EB2290"/>
    <w:rsid w:val="00EC7486"/>
    <w:rsid w:val="00ED77B1"/>
    <w:rsid w:val="00EE4DEE"/>
    <w:rsid w:val="00EE60F0"/>
    <w:rsid w:val="00F06130"/>
    <w:rsid w:val="00F44E31"/>
    <w:rsid w:val="00F475EF"/>
    <w:rsid w:val="00F5118A"/>
    <w:rsid w:val="00F635FA"/>
    <w:rsid w:val="00F725FB"/>
    <w:rsid w:val="00F8569A"/>
    <w:rsid w:val="00F93B37"/>
    <w:rsid w:val="00FB02AB"/>
    <w:rsid w:val="00FB039C"/>
    <w:rsid w:val="00FC0438"/>
    <w:rsid w:val="00FC4541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3207ED"/>
    <w:rsid w:val="004F7B74"/>
    <w:rsid w:val="00532CB3"/>
    <w:rsid w:val="005835E2"/>
    <w:rsid w:val="006C6297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83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103</cp:revision>
  <dcterms:created xsi:type="dcterms:W3CDTF">2022-09-29T20:52:00Z</dcterms:created>
  <dcterms:modified xsi:type="dcterms:W3CDTF">2022-10-08T00:08:00Z</dcterms:modified>
</cp:coreProperties>
</file>