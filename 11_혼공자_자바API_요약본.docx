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67A996E8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</w:t>
      </w:r>
      <w:r w:rsidR="00B618B9">
        <w:rPr>
          <w:lang w:val="en-US"/>
        </w:rPr>
        <w:t>1</w:t>
      </w:r>
      <w:r w:rsidR="00F635FA">
        <w:rPr>
          <w:lang w:val="en-US"/>
        </w:rPr>
        <w:t>1</w:t>
      </w:r>
    </w:p>
    <w:p w14:paraId="4272D486" w14:textId="34FEABDD" w:rsidR="00CC69DC" w:rsidRPr="00F635FA" w:rsidRDefault="00AE51E6">
      <w:pPr>
        <w:pStyle w:val="a5"/>
        <w:rPr>
          <w:rFonts w:hint="eastAsia"/>
          <w:lang w:val="en-US"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 w:rsidR="00F635FA">
        <w:rPr>
          <w:lang w:val="en-US"/>
        </w:rPr>
        <w:t>API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클래스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4D7B705F" w:rsidR="00CC69DC" w:rsidRPr="005B7A71" w:rsidRDefault="005B7A71" w:rsidP="00186FDD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자바</w:t>
      </w:r>
      <w:r>
        <w:rPr>
          <w:lang w:val="en-US"/>
        </w:rPr>
        <w:t>API</w:t>
      </w:r>
    </w:p>
    <w:p w14:paraId="2687D6FA" w14:textId="6E77953A" w:rsidR="00CF2C57" w:rsidRPr="00B14705" w:rsidRDefault="00277296">
      <w:pPr>
        <w:rPr>
          <w:rFonts w:hint="eastAsia"/>
          <w:lang w:val="en-US"/>
        </w:rPr>
      </w:pPr>
      <w:r>
        <w:rPr>
          <w:rFonts w:hint="eastAsia"/>
          <w:lang w:val="en-US"/>
        </w:rPr>
        <w:t>자바에서</w:t>
      </w:r>
      <w:r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코딩시에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활용할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수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있는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유용한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함수를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제공함</w:t>
      </w:r>
      <w:r w:rsidR="00647279">
        <w:rPr>
          <w:rFonts w:hint="eastAsia"/>
          <w:lang w:val="en-US"/>
        </w:rPr>
        <w:t>.</w:t>
      </w:r>
      <w:r w:rsidR="00647279">
        <w:rPr>
          <w:lang w:val="en-US"/>
        </w:rPr>
        <w:t xml:space="preserve"> </w:t>
      </w:r>
      <w:r w:rsidR="00647279">
        <w:rPr>
          <w:rFonts w:hint="eastAsia"/>
          <w:lang w:val="en-US"/>
        </w:rPr>
        <w:t>이것을</w:t>
      </w:r>
      <w:r w:rsidR="00647279">
        <w:rPr>
          <w:rFonts w:hint="eastAsia"/>
          <w:lang w:val="en-US"/>
        </w:rPr>
        <w:t xml:space="preserve"> </w:t>
      </w:r>
      <w:r w:rsidR="00647279">
        <w:rPr>
          <w:lang w:val="en-US"/>
        </w:rPr>
        <w:t xml:space="preserve">API </w:t>
      </w:r>
      <w:r w:rsidR="00647279">
        <w:rPr>
          <w:rFonts w:hint="eastAsia"/>
          <w:lang w:val="en-US"/>
        </w:rPr>
        <w:t>함수라고</w:t>
      </w:r>
      <w:r w:rsidR="00647279">
        <w:rPr>
          <w:rFonts w:hint="eastAsia"/>
          <w:lang w:val="en-US"/>
        </w:rPr>
        <w:t xml:space="preserve"> </w:t>
      </w:r>
      <w:r w:rsidR="00647279">
        <w:rPr>
          <w:rFonts w:hint="eastAsia"/>
          <w:lang w:val="en-US"/>
        </w:rPr>
        <w:t>함</w:t>
      </w:r>
    </w:p>
    <w:p w14:paraId="0406BD26" w14:textId="0D6FBD2C" w:rsidR="00896A6C" w:rsidRDefault="00896A6C" w:rsidP="0097669D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(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상속되고</w:t>
      </w:r>
      <w:r>
        <w:rPr>
          <w:rFonts w:hint="eastAsia"/>
        </w:rPr>
        <w:t xml:space="preserve">, extends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생략됨</w:t>
      </w:r>
      <w:r>
        <w:rPr>
          <w:rFonts w:hint="eastAsia"/>
        </w:rPr>
        <w:t xml:space="preserve"> )</w:t>
      </w:r>
      <w:r w:rsidR="00EB2290">
        <w:rPr>
          <w:lang w:val="en-US"/>
        </w:rPr>
        <w:t xml:space="preserve">, </w:t>
      </w:r>
      <w:r w:rsidR="00EB2290">
        <w:rPr>
          <w:lang w:val="en-US"/>
        </w:rPr>
        <w:br/>
      </w:r>
      <w:r w:rsidR="00EB2290">
        <w:rPr>
          <w:rFonts w:hint="eastAsia"/>
          <w:lang w:val="en-US"/>
        </w:rPr>
        <w:t>기본적인</w:t>
      </w:r>
      <w:r w:rsidR="00EB2290">
        <w:rPr>
          <w:rFonts w:hint="eastAsia"/>
          <w:lang w:val="en-US"/>
        </w:rPr>
        <w:t xml:space="preserve"> </w:t>
      </w:r>
      <w:r w:rsidR="00EB2290">
        <w:rPr>
          <w:rFonts w:hint="eastAsia"/>
          <w:lang w:val="en-US"/>
        </w:rPr>
        <w:t>함수들이</w:t>
      </w:r>
      <w:r w:rsidR="00EB2290">
        <w:rPr>
          <w:rFonts w:hint="eastAsia"/>
          <w:lang w:val="en-US"/>
        </w:rPr>
        <w:t xml:space="preserve"> </w:t>
      </w:r>
      <w:r w:rsidR="00EB2290">
        <w:rPr>
          <w:rFonts w:hint="eastAsia"/>
          <w:lang w:val="en-US"/>
        </w:rPr>
        <w:t>있음</w:t>
      </w:r>
      <w:r w:rsidR="00EB2290">
        <w:rPr>
          <w:rFonts w:hint="eastAsia"/>
          <w:lang w:val="en-US"/>
        </w:rPr>
        <w:t>(</w:t>
      </w:r>
      <w:r w:rsidR="00EB2290">
        <w:rPr>
          <w:lang w:val="en-US"/>
        </w:rPr>
        <w:t>.equals(), .</w:t>
      </w:r>
      <w:proofErr w:type="spellStart"/>
      <w:r w:rsidR="00EB2290">
        <w:rPr>
          <w:lang w:val="en-US"/>
        </w:rPr>
        <w:t>hashCode</w:t>
      </w:r>
      <w:proofErr w:type="spellEnd"/>
      <w:r w:rsidR="00EB2290">
        <w:rPr>
          <w:lang w:val="en-US"/>
        </w:rPr>
        <w:t>(), .</w:t>
      </w:r>
      <w:proofErr w:type="spellStart"/>
      <w:r w:rsidR="00EB2290">
        <w:rPr>
          <w:lang w:val="en-US"/>
        </w:rPr>
        <w:t>toString</w:t>
      </w:r>
      <w:proofErr w:type="spellEnd"/>
      <w:r w:rsidR="00EB2290">
        <w:rPr>
          <w:lang w:val="en-US"/>
        </w:rPr>
        <w:t xml:space="preserve">() </w:t>
      </w:r>
      <w:r w:rsidR="00EB2290">
        <w:rPr>
          <w:rFonts w:hint="eastAsia"/>
          <w:lang w:val="en-US"/>
        </w:rPr>
        <w:t>등</w:t>
      </w:r>
      <w:r w:rsidR="00EB2290">
        <w:rPr>
          <w:rFonts w:hint="eastAsia"/>
          <w:lang w:val="en-US"/>
        </w:rPr>
        <w:t>)</w:t>
      </w:r>
    </w:p>
    <w:p w14:paraId="31F37267" w14:textId="0E1764A8" w:rsidR="00896A6C" w:rsidRDefault="00896A6C" w:rsidP="00896A6C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 System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운영체제의</w:t>
      </w:r>
      <w:r>
        <w:rPr>
          <w:rFonts w:hint="eastAsia"/>
        </w:rPr>
        <w:t xml:space="preserve">(Windows, Mac, Linux)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 w:rsidR="00B350D2"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, </w:t>
      </w:r>
      <w:r>
        <w:rPr>
          <w:rFonts w:hint="eastAsia"/>
        </w:rPr>
        <w:t>키보드로부터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모니터로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 w:rsidR="00B350D2">
        <w:rPr>
          <w:rFonts w:hint="eastAsia"/>
        </w:rPr>
        <w:t>능</w:t>
      </w:r>
      <w:r w:rsidR="00B350D2">
        <w:rPr>
          <w:rFonts w:hint="eastAsia"/>
        </w:rPr>
        <w:t>,</w:t>
      </w:r>
      <w:r w:rsidR="00B350D2">
        <w:t xml:space="preserve"> </w:t>
      </w:r>
      <w:r>
        <w:rPr>
          <w:rFonts w:hint="eastAsia"/>
        </w:rPr>
        <w:t xml:space="preserve">System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공유됨</w:t>
      </w:r>
      <w:r>
        <w:rPr>
          <w:rFonts w:hint="eastAsia"/>
        </w:rPr>
        <w:t>(</w:t>
      </w:r>
      <w:r>
        <w:rPr>
          <w:rFonts w:hint="eastAsia"/>
        </w:rPr>
        <w:t>정적</w:t>
      </w:r>
      <w:r>
        <w:rPr>
          <w:rFonts w:hint="eastAsia"/>
        </w:rPr>
        <w:t xml:space="preserve"> , </w:t>
      </w:r>
      <w:r>
        <w:rPr>
          <w:rFonts w:hint="eastAsia"/>
        </w:rPr>
        <w:t>전역임</w:t>
      </w:r>
      <w:r>
        <w:rPr>
          <w:rFonts w:hint="eastAsia"/>
        </w:rPr>
        <w:t>)</w:t>
      </w:r>
    </w:p>
    <w:p w14:paraId="28EC17DD" w14:textId="5F2CB195" w:rsidR="00896A6C" w:rsidRDefault="00896A6C" w:rsidP="00896A6C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lastRenderedPageBreak/>
        <w:t xml:space="preserve"> Class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Class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관리함</w:t>
      </w:r>
      <w:r>
        <w:rPr>
          <w:rFonts w:hint="eastAsia"/>
        </w:rPr>
        <w:t>.</w:t>
      </w: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: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</w:p>
    <w:p w14:paraId="045C53A7" w14:textId="7EFACD04" w:rsidR="00896A6C" w:rsidRDefault="00896A6C" w:rsidP="0097669D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 String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47D563D" w14:textId="5B2D44CD" w:rsidR="00896A6C" w:rsidRDefault="00896A6C" w:rsidP="00896A6C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 Wrapper(</w:t>
      </w:r>
      <w:r>
        <w:rPr>
          <w:rFonts w:hint="eastAsia"/>
        </w:rPr>
        <w:t>포장</w:t>
      </w:r>
      <w:r>
        <w:rPr>
          <w:rFonts w:hint="eastAsia"/>
        </w:rPr>
        <w:t>)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포장하는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 w:rsidR="0097669D">
        <w:rPr>
          <w:rFonts w:hint="eastAsia"/>
        </w:rPr>
        <w:t xml:space="preserve"> </w:t>
      </w:r>
      <w:r>
        <w:rPr>
          <w:rFonts w:hint="eastAsia"/>
        </w:rPr>
        <w:t>기본타입을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 w:rsidR="0097669D">
        <w:rPr>
          <w:lang w:val="en-US"/>
        </w:rPr>
        <w:t>boxing</w:t>
      </w:r>
      <w:r>
        <w:rPr>
          <w:rFonts w:hint="eastAsia"/>
        </w:rPr>
        <w:t xml:space="preserve">,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객체로부터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 w:rsidR="00C13813">
        <w:rPr>
          <w:rFonts w:hint="eastAsia"/>
        </w:rPr>
        <w:t>u</w:t>
      </w:r>
      <w:r w:rsidR="00C13813">
        <w:t>nboxing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6E127969" w14:textId="182ED9C5" w:rsidR="000E192D" w:rsidRPr="0097669D" w:rsidRDefault="00896A6C" w:rsidP="00896A6C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 Math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계산에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, Math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함수이며</w:t>
      </w:r>
      <w:r>
        <w:rPr>
          <w:rFonts w:hint="eastAsia"/>
        </w:rPr>
        <w:t xml:space="preserve">Math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sectPr w:rsidR="000E192D" w:rsidRPr="0097669D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95E0" w14:textId="77777777" w:rsidR="00AF0DBC" w:rsidRDefault="00AF0DBC">
      <w:pPr>
        <w:spacing w:after="0" w:line="240" w:lineRule="auto"/>
      </w:pPr>
      <w:r>
        <w:separator/>
      </w:r>
    </w:p>
  </w:endnote>
  <w:endnote w:type="continuationSeparator" w:id="0">
    <w:p w14:paraId="1B36207A" w14:textId="77777777" w:rsidR="00AF0DBC" w:rsidRDefault="00AF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E389" w14:textId="77777777" w:rsidR="00AF0DBC" w:rsidRDefault="00AF0DBC">
      <w:pPr>
        <w:spacing w:after="0" w:line="240" w:lineRule="auto"/>
      </w:pPr>
      <w:r>
        <w:separator/>
      </w:r>
    </w:p>
  </w:footnote>
  <w:footnote w:type="continuationSeparator" w:id="0">
    <w:p w14:paraId="6E67FF4B" w14:textId="77777777" w:rsidR="00AF0DBC" w:rsidRDefault="00AF0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9F24112"/>
    <w:multiLevelType w:val="hybridMultilevel"/>
    <w:tmpl w:val="04FA2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C6BD5"/>
    <w:multiLevelType w:val="hybridMultilevel"/>
    <w:tmpl w:val="D6C601A0"/>
    <w:lvl w:ilvl="0" w:tplc="3440E5CE">
      <w:numFmt w:val="bullet"/>
      <w:lvlText w:val=""/>
      <w:lvlJc w:val="left"/>
      <w:pPr>
        <w:ind w:left="8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1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  <w:num w:numId="22" w16cid:durableId="131600854">
    <w:abstractNumId w:val="20"/>
  </w:num>
  <w:num w:numId="23" w16cid:durableId="18694438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1F25"/>
    <w:rsid w:val="00145A93"/>
    <w:rsid w:val="00147A0C"/>
    <w:rsid w:val="00186FDD"/>
    <w:rsid w:val="00193F33"/>
    <w:rsid w:val="00195BD7"/>
    <w:rsid w:val="0019684B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77296"/>
    <w:rsid w:val="00281289"/>
    <w:rsid w:val="002955CF"/>
    <w:rsid w:val="00297BBB"/>
    <w:rsid w:val="002A54AB"/>
    <w:rsid w:val="002B21AD"/>
    <w:rsid w:val="002C01A1"/>
    <w:rsid w:val="002E5DFE"/>
    <w:rsid w:val="002F117B"/>
    <w:rsid w:val="002F49F2"/>
    <w:rsid w:val="003006A1"/>
    <w:rsid w:val="00314039"/>
    <w:rsid w:val="00342EA2"/>
    <w:rsid w:val="003475F9"/>
    <w:rsid w:val="0038378D"/>
    <w:rsid w:val="00395B51"/>
    <w:rsid w:val="003967E3"/>
    <w:rsid w:val="003B4EAA"/>
    <w:rsid w:val="003C01EA"/>
    <w:rsid w:val="003C02B7"/>
    <w:rsid w:val="003C1997"/>
    <w:rsid w:val="004052DA"/>
    <w:rsid w:val="004122D7"/>
    <w:rsid w:val="004159AA"/>
    <w:rsid w:val="004D531A"/>
    <w:rsid w:val="004E1F33"/>
    <w:rsid w:val="004E5034"/>
    <w:rsid w:val="004E70F7"/>
    <w:rsid w:val="004F03C3"/>
    <w:rsid w:val="004F5E3A"/>
    <w:rsid w:val="005015CA"/>
    <w:rsid w:val="005252D9"/>
    <w:rsid w:val="00537743"/>
    <w:rsid w:val="0055268F"/>
    <w:rsid w:val="00560430"/>
    <w:rsid w:val="00563360"/>
    <w:rsid w:val="005751DC"/>
    <w:rsid w:val="00576C01"/>
    <w:rsid w:val="00577295"/>
    <w:rsid w:val="005933B5"/>
    <w:rsid w:val="005B7A71"/>
    <w:rsid w:val="005C3F87"/>
    <w:rsid w:val="005E2EB4"/>
    <w:rsid w:val="005E447B"/>
    <w:rsid w:val="005E4684"/>
    <w:rsid w:val="0061033C"/>
    <w:rsid w:val="006239AA"/>
    <w:rsid w:val="00647279"/>
    <w:rsid w:val="006552B5"/>
    <w:rsid w:val="00663FDD"/>
    <w:rsid w:val="00685470"/>
    <w:rsid w:val="00693351"/>
    <w:rsid w:val="00695261"/>
    <w:rsid w:val="006B4227"/>
    <w:rsid w:val="006B6F23"/>
    <w:rsid w:val="006F0393"/>
    <w:rsid w:val="00747B8F"/>
    <w:rsid w:val="00747EF5"/>
    <w:rsid w:val="00765360"/>
    <w:rsid w:val="00777038"/>
    <w:rsid w:val="00784F37"/>
    <w:rsid w:val="00791A15"/>
    <w:rsid w:val="007A327E"/>
    <w:rsid w:val="007A3431"/>
    <w:rsid w:val="007A424D"/>
    <w:rsid w:val="007D40EF"/>
    <w:rsid w:val="007D7567"/>
    <w:rsid w:val="007E5170"/>
    <w:rsid w:val="007E646F"/>
    <w:rsid w:val="00815D63"/>
    <w:rsid w:val="00815DD8"/>
    <w:rsid w:val="008313A1"/>
    <w:rsid w:val="0088013C"/>
    <w:rsid w:val="00880A63"/>
    <w:rsid w:val="0089209D"/>
    <w:rsid w:val="00896A6C"/>
    <w:rsid w:val="008A5FC4"/>
    <w:rsid w:val="008C24A6"/>
    <w:rsid w:val="008D2D20"/>
    <w:rsid w:val="008E64B2"/>
    <w:rsid w:val="008F0F48"/>
    <w:rsid w:val="00931E5D"/>
    <w:rsid w:val="009434F2"/>
    <w:rsid w:val="009452ED"/>
    <w:rsid w:val="00952BF4"/>
    <w:rsid w:val="009572B6"/>
    <w:rsid w:val="0097669D"/>
    <w:rsid w:val="00996D23"/>
    <w:rsid w:val="009B1657"/>
    <w:rsid w:val="009D7F97"/>
    <w:rsid w:val="00A16952"/>
    <w:rsid w:val="00A27A72"/>
    <w:rsid w:val="00A435B8"/>
    <w:rsid w:val="00A60C05"/>
    <w:rsid w:val="00A62EFB"/>
    <w:rsid w:val="00A80EAB"/>
    <w:rsid w:val="00AB1948"/>
    <w:rsid w:val="00AB350C"/>
    <w:rsid w:val="00AE51E6"/>
    <w:rsid w:val="00AF0DBC"/>
    <w:rsid w:val="00AF7FA2"/>
    <w:rsid w:val="00B14705"/>
    <w:rsid w:val="00B26421"/>
    <w:rsid w:val="00B350D2"/>
    <w:rsid w:val="00B377C5"/>
    <w:rsid w:val="00B502B9"/>
    <w:rsid w:val="00B618B9"/>
    <w:rsid w:val="00B64525"/>
    <w:rsid w:val="00B65096"/>
    <w:rsid w:val="00B67CEB"/>
    <w:rsid w:val="00B77287"/>
    <w:rsid w:val="00B85CD1"/>
    <w:rsid w:val="00B97AF4"/>
    <w:rsid w:val="00BA1107"/>
    <w:rsid w:val="00BA6EA4"/>
    <w:rsid w:val="00BB45B9"/>
    <w:rsid w:val="00BB5C65"/>
    <w:rsid w:val="00BD2E5F"/>
    <w:rsid w:val="00BE3BE3"/>
    <w:rsid w:val="00C06138"/>
    <w:rsid w:val="00C07242"/>
    <w:rsid w:val="00C13813"/>
    <w:rsid w:val="00C41EB7"/>
    <w:rsid w:val="00C47723"/>
    <w:rsid w:val="00C55EAD"/>
    <w:rsid w:val="00C725B0"/>
    <w:rsid w:val="00C77717"/>
    <w:rsid w:val="00C9048B"/>
    <w:rsid w:val="00CA2948"/>
    <w:rsid w:val="00CA663F"/>
    <w:rsid w:val="00CE227D"/>
    <w:rsid w:val="00CE6523"/>
    <w:rsid w:val="00CF2C57"/>
    <w:rsid w:val="00CF7780"/>
    <w:rsid w:val="00D25210"/>
    <w:rsid w:val="00D301DE"/>
    <w:rsid w:val="00D43814"/>
    <w:rsid w:val="00D47E3E"/>
    <w:rsid w:val="00D53A5D"/>
    <w:rsid w:val="00D7694F"/>
    <w:rsid w:val="00D82D2C"/>
    <w:rsid w:val="00DA4183"/>
    <w:rsid w:val="00DB09F0"/>
    <w:rsid w:val="00DD2FC4"/>
    <w:rsid w:val="00DF221C"/>
    <w:rsid w:val="00E02F11"/>
    <w:rsid w:val="00E102BA"/>
    <w:rsid w:val="00E1048E"/>
    <w:rsid w:val="00E17E36"/>
    <w:rsid w:val="00E25C84"/>
    <w:rsid w:val="00E43109"/>
    <w:rsid w:val="00E66229"/>
    <w:rsid w:val="00E70B2D"/>
    <w:rsid w:val="00E8118E"/>
    <w:rsid w:val="00EA6462"/>
    <w:rsid w:val="00EB2290"/>
    <w:rsid w:val="00EC7486"/>
    <w:rsid w:val="00ED77B1"/>
    <w:rsid w:val="00EE4DEE"/>
    <w:rsid w:val="00EE60F0"/>
    <w:rsid w:val="00F06130"/>
    <w:rsid w:val="00F475EF"/>
    <w:rsid w:val="00F5118A"/>
    <w:rsid w:val="00F635FA"/>
    <w:rsid w:val="00F725FB"/>
    <w:rsid w:val="00F8569A"/>
    <w:rsid w:val="00F93B37"/>
    <w:rsid w:val="00FB02AB"/>
    <w:rsid w:val="00FB039C"/>
    <w:rsid w:val="00FC0438"/>
    <w:rsid w:val="00FC5232"/>
    <w:rsid w:val="00FE2207"/>
    <w:rsid w:val="00FE3068"/>
    <w:rsid w:val="00FE72C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3207ED"/>
    <w:rsid w:val="00532CB3"/>
    <w:rsid w:val="005835E2"/>
    <w:rsid w:val="006C6297"/>
    <w:rsid w:val="00872EDE"/>
    <w:rsid w:val="008C6C50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51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86</cp:revision>
  <dcterms:created xsi:type="dcterms:W3CDTF">2022-09-29T20:52:00Z</dcterms:created>
  <dcterms:modified xsi:type="dcterms:W3CDTF">2022-10-05T03:04:00Z</dcterms:modified>
</cp:coreProperties>
</file>