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39EF8B66" w:rsidR="00CC69DC" w:rsidRPr="00145A93" w:rsidRDefault="00145A93">
      <w:pPr>
        <w:pStyle w:val="a4"/>
        <w:rPr>
          <w:lang w:val="en-US"/>
        </w:rPr>
      </w:pPr>
      <w:r>
        <w:rPr>
          <w:lang w:val="en-US"/>
        </w:rPr>
        <w:t>Chap</w:t>
      </w:r>
      <w:r w:rsidR="00B618B9">
        <w:rPr>
          <w:lang w:val="en-US"/>
        </w:rPr>
        <w:t>1</w:t>
      </w:r>
      <w:r w:rsidR="004D5427">
        <w:rPr>
          <w:lang w:val="en-US"/>
        </w:rPr>
        <w:t>4</w:t>
      </w:r>
    </w:p>
    <w:p w14:paraId="4272D486" w14:textId="48F9E358" w:rsidR="00CC69DC" w:rsidRPr="00F635FA" w:rsidRDefault="004D5427">
      <w:pPr>
        <w:pStyle w:val="a5"/>
        <w:rPr>
          <w:lang w:val="en-US"/>
        </w:rPr>
      </w:pP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6900BB6" w:rsidR="00CC69DC" w:rsidRPr="005B7A71" w:rsidRDefault="002F5F2A" w:rsidP="00186FDD">
      <w:pPr>
        <w:pStyle w:val="1"/>
        <w:ind w:firstLineChars="50" w:firstLine="210"/>
        <w:rPr>
          <w:lang w:val="en-US"/>
        </w:rPr>
      </w:pPr>
      <w:r>
        <w:rPr>
          <w:rFonts w:hint="eastAsia"/>
          <w:lang w:val="en-US"/>
        </w:rPr>
        <w:t>입출력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스트림</w:t>
      </w:r>
    </w:p>
    <w:p w14:paraId="2687D6FA" w14:textId="75908195" w:rsidR="00CF2C57" w:rsidRPr="00B14705" w:rsidRDefault="002B0989">
      <w:pPr>
        <w:rPr>
          <w:lang w:val="en-US"/>
        </w:rPr>
      </w:pPr>
      <w:r>
        <w:rPr>
          <w:rFonts w:hint="eastAsia"/>
          <w:lang w:val="en-US"/>
        </w:rPr>
        <w:t>자바에서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스트림이라는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흘러간다고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가정함</w:t>
      </w:r>
      <w:r w:rsidR="003A50B7">
        <w:rPr>
          <w:lang w:val="en-US"/>
        </w:rPr>
        <w:t xml:space="preserve">. </w:t>
      </w:r>
      <w:r w:rsidR="003A50B7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데이터를</w:t>
      </w:r>
      <w:r w:rsidR="003A50B7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입력</w:t>
      </w:r>
      <w:r w:rsidR="003E5DE1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받을</w:t>
      </w:r>
      <w:r w:rsidR="003A50B7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때는</w:t>
      </w:r>
      <w:r w:rsidR="003A50B7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입력</w:t>
      </w:r>
      <w:r w:rsidR="005D6B76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스트림</w:t>
      </w:r>
      <w:r w:rsidR="003A50B7">
        <w:rPr>
          <w:rFonts w:hint="eastAsia"/>
          <w:lang w:val="en-US"/>
        </w:rPr>
        <w:t>,</w:t>
      </w:r>
      <w:r w:rsidR="003A50B7">
        <w:rPr>
          <w:lang w:val="en-US"/>
        </w:rPr>
        <w:t xml:space="preserve"> </w:t>
      </w:r>
      <w:r w:rsidR="003A50B7">
        <w:rPr>
          <w:rFonts w:hint="eastAsia"/>
          <w:lang w:val="en-US"/>
        </w:rPr>
        <w:t>출력할</w:t>
      </w:r>
      <w:r w:rsidR="003A50B7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때는</w:t>
      </w:r>
      <w:r w:rsidR="003A50B7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출력</w:t>
      </w:r>
      <w:r w:rsidR="005D6B76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스트림을</w:t>
      </w:r>
      <w:r w:rsidR="003A50B7">
        <w:rPr>
          <w:rFonts w:hint="eastAsia"/>
          <w:lang w:val="en-US"/>
        </w:rPr>
        <w:t xml:space="preserve"> </w:t>
      </w:r>
      <w:r w:rsidR="003A50B7">
        <w:rPr>
          <w:rFonts w:hint="eastAsia"/>
          <w:lang w:val="en-US"/>
        </w:rPr>
        <w:t>사용함</w:t>
      </w:r>
    </w:p>
    <w:p w14:paraId="1213F04A" w14:textId="0558F9F4" w:rsidR="00670971" w:rsidRDefault="00670971" w:rsidP="00F375D8">
      <w:pPr>
        <w:pStyle w:val="a8"/>
        <w:numPr>
          <w:ilvl w:val="0"/>
          <w:numId w:val="22"/>
        </w:numPr>
      </w:pP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: </w:t>
      </w:r>
      <w:r>
        <w:rPr>
          <w:rFonts w:hint="eastAsia"/>
        </w:rPr>
        <w:t>자바에서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 w:rsidR="00F375D8">
        <w:br/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읽기용</w:t>
      </w:r>
      <w:r>
        <w:rPr>
          <w:rFonts w:hint="eastAsia"/>
        </w:rPr>
        <w:t>/</w:t>
      </w:r>
      <w:r>
        <w:rPr>
          <w:rFonts w:hint="eastAsia"/>
        </w:rPr>
        <w:t>쓰기용에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rPr>
          <w:rFonts w:hint="eastAsia"/>
        </w:rPr>
        <w:t>객체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</w:p>
    <w:p w14:paraId="21F60560" w14:textId="09D0D5F8" w:rsidR="00670971" w:rsidRDefault="00670971" w:rsidP="00670971">
      <w:pPr>
        <w:pStyle w:val="a8"/>
        <w:numPr>
          <w:ilvl w:val="0"/>
          <w:numId w:val="22"/>
        </w:numPr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: 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입력용</w:t>
      </w:r>
      <w:r>
        <w:rPr>
          <w:rFonts w:hint="eastAsia"/>
        </w:rPr>
        <w:t>(</w:t>
      </w:r>
      <w:r>
        <w:rPr>
          <w:rFonts w:hint="eastAsia"/>
        </w:rPr>
        <w:t>읽기용</w:t>
      </w:r>
      <w:r>
        <w:rPr>
          <w:rFonts w:hint="eastAsia"/>
        </w:rPr>
        <w:t xml:space="preserve">)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클래스임</w:t>
      </w:r>
      <w:r>
        <w:rPr>
          <w:rFonts w:hint="eastAsia"/>
        </w:rPr>
        <w:t>,</w:t>
      </w:r>
    </w:p>
    <w:p w14:paraId="7638FA14" w14:textId="73589460" w:rsidR="00670971" w:rsidRDefault="00670971" w:rsidP="00670971">
      <w:pPr>
        <w:pStyle w:val="a8"/>
        <w:ind w:left="800"/>
      </w:pPr>
      <w:r>
        <w:rPr>
          <w:rFonts w:hint="eastAsia"/>
        </w:rPr>
        <w:t xml:space="preserve">     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바이트기반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스트림은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rPr>
          <w:rFonts w:hint="eastAsia"/>
        </w:rPr>
        <w:t>생성됨</w:t>
      </w:r>
    </w:p>
    <w:p w14:paraId="02DED90A" w14:textId="46D444CF" w:rsidR="00670971" w:rsidRDefault="00670971" w:rsidP="00670971">
      <w:pPr>
        <w:pStyle w:val="a8"/>
        <w:numPr>
          <w:ilvl w:val="0"/>
          <w:numId w:val="22"/>
        </w:numPr>
      </w:pPr>
      <w:proofErr w:type="spellStart"/>
      <w:r>
        <w:rPr>
          <w:rFonts w:hint="eastAsia"/>
        </w:rPr>
        <w:lastRenderedPageBreak/>
        <w:t>OuputStream</w:t>
      </w:r>
      <w:proofErr w:type="spellEnd"/>
      <w:r>
        <w:rPr>
          <w:rFonts w:hint="eastAsia"/>
        </w:rPr>
        <w:t xml:space="preserve"> : 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출력용</w:t>
      </w:r>
      <w:r>
        <w:rPr>
          <w:rFonts w:hint="eastAsia"/>
        </w:rPr>
        <w:t>(</w:t>
      </w:r>
      <w:r>
        <w:rPr>
          <w:rFonts w:hint="eastAsia"/>
        </w:rPr>
        <w:t>쓰기용</w:t>
      </w:r>
      <w:r>
        <w:rPr>
          <w:rFonts w:hint="eastAsia"/>
        </w:rPr>
        <w:t xml:space="preserve">)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클래스임</w:t>
      </w:r>
      <w:r>
        <w:rPr>
          <w:rFonts w:hint="eastAsia"/>
        </w:rPr>
        <w:t>,</w:t>
      </w:r>
    </w:p>
    <w:p w14:paraId="3A390D34" w14:textId="7D7309B2" w:rsidR="00670971" w:rsidRDefault="00670971" w:rsidP="00670971">
      <w:pPr>
        <w:pStyle w:val="a8"/>
        <w:ind w:left="800"/>
      </w:pPr>
      <w:r>
        <w:rPr>
          <w:rFonts w:hint="eastAsia"/>
        </w:rPr>
        <w:t xml:space="preserve">     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바이트기반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(</w:t>
      </w:r>
      <w:r>
        <w:rPr>
          <w:rFonts w:hint="eastAsia"/>
        </w:rPr>
        <w:t>쓰기</w:t>
      </w:r>
      <w:r>
        <w:rPr>
          <w:rFonts w:hint="eastAsia"/>
        </w:rPr>
        <w:t xml:space="preserve">) </w:t>
      </w:r>
      <w:r>
        <w:rPr>
          <w:rFonts w:hint="eastAsia"/>
        </w:rPr>
        <w:t>스트림은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rPr>
          <w:rFonts w:hint="eastAsia"/>
        </w:rPr>
        <w:t>생성됨</w:t>
      </w:r>
    </w:p>
    <w:p w14:paraId="39BC630D" w14:textId="5260EE74" w:rsidR="00670971" w:rsidRDefault="00670971" w:rsidP="00670971">
      <w:pPr>
        <w:pStyle w:val="a8"/>
        <w:numPr>
          <w:ilvl w:val="0"/>
          <w:numId w:val="22"/>
        </w:numPr>
      </w:pPr>
      <w:r>
        <w:rPr>
          <w:rFonts w:hint="eastAsia"/>
        </w:rPr>
        <w:t xml:space="preserve">Reader : </w:t>
      </w:r>
      <w:r>
        <w:rPr>
          <w:rFonts w:hint="eastAsia"/>
        </w:rPr>
        <w:t>문자</w:t>
      </w:r>
      <w:r>
        <w:rPr>
          <w:rFonts w:hint="eastAsia"/>
        </w:rPr>
        <w:t xml:space="preserve">(char:2byte)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입력용</w:t>
      </w:r>
      <w:r>
        <w:rPr>
          <w:rFonts w:hint="eastAsia"/>
        </w:rPr>
        <w:t>(</w:t>
      </w:r>
      <w:r>
        <w:rPr>
          <w:rFonts w:hint="eastAsia"/>
        </w:rPr>
        <w:t>읽기용</w:t>
      </w:r>
      <w:r>
        <w:rPr>
          <w:rFonts w:hint="eastAsia"/>
        </w:rPr>
        <w:t xml:space="preserve">)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클래스임</w:t>
      </w:r>
      <w:r>
        <w:rPr>
          <w:rFonts w:hint="eastAsia"/>
        </w:rPr>
        <w:t>,</w:t>
      </w:r>
    </w:p>
    <w:p w14:paraId="0B30CE6E" w14:textId="1A24D6C4" w:rsidR="00670971" w:rsidRDefault="00670971" w:rsidP="00670971">
      <w:pPr>
        <w:pStyle w:val="a8"/>
        <w:ind w:left="800"/>
      </w:pPr>
      <w:r>
        <w:rPr>
          <w:rFonts w:hint="eastAsia"/>
        </w:rPr>
        <w:t xml:space="preserve">    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문자기반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(</w:t>
      </w:r>
      <w:r>
        <w:rPr>
          <w:rFonts w:hint="eastAsia"/>
        </w:rPr>
        <w:t>읽기</w:t>
      </w:r>
      <w:r>
        <w:rPr>
          <w:rFonts w:hint="eastAsia"/>
        </w:rPr>
        <w:t xml:space="preserve">) </w:t>
      </w:r>
      <w:r>
        <w:rPr>
          <w:rFonts w:hint="eastAsia"/>
        </w:rPr>
        <w:t>스트림은</w:t>
      </w:r>
      <w:r>
        <w:rPr>
          <w:rFonts w:hint="eastAsia"/>
        </w:rPr>
        <w:t xml:space="preserve"> Reader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rPr>
          <w:rFonts w:hint="eastAsia"/>
        </w:rPr>
        <w:t>생성됨</w:t>
      </w:r>
    </w:p>
    <w:p w14:paraId="6A6C0A3B" w14:textId="1C58280C" w:rsidR="00670971" w:rsidRDefault="00670971" w:rsidP="00670971">
      <w:pPr>
        <w:pStyle w:val="a8"/>
        <w:numPr>
          <w:ilvl w:val="0"/>
          <w:numId w:val="22"/>
        </w:numPr>
      </w:pPr>
      <w:r>
        <w:rPr>
          <w:rFonts w:hint="eastAsia"/>
        </w:rPr>
        <w:t xml:space="preserve">Writer : </w:t>
      </w:r>
      <w:r>
        <w:rPr>
          <w:rFonts w:hint="eastAsia"/>
        </w:rPr>
        <w:t>문자</w:t>
      </w:r>
      <w:r>
        <w:rPr>
          <w:rFonts w:hint="eastAsia"/>
        </w:rPr>
        <w:t xml:space="preserve">(char:2byte)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출력용</w:t>
      </w:r>
      <w:r>
        <w:rPr>
          <w:rFonts w:hint="eastAsia"/>
        </w:rPr>
        <w:t>(</w:t>
      </w:r>
      <w:r>
        <w:rPr>
          <w:rFonts w:hint="eastAsia"/>
        </w:rPr>
        <w:t>쓰기용</w:t>
      </w:r>
      <w:r>
        <w:rPr>
          <w:rFonts w:hint="eastAsia"/>
        </w:rPr>
        <w:t xml:space="preserve">)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클래스임</w:t>
      </w:r>
      <w:r>
        <w:rPr>
          <w:rFonts w:hint="eastAsia"/>
        </w:rPr>
        <w:t>,</w:t>
      </w:r>
    </w:p>
    <w:p w14:paraId="3285E70B" w14:textId="55FD716D" w:rsidR="00FC3678" w:rsidRPr="00670971" w:rsidRDefault="00670971" w:rsidP="00670971">
      <w:pPr>
        <w:pStyle w:val="a8"/>
        <w:ind w:left="800"/>
        <w:rPr>
          <w:lang w:val="en-US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문자기반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(</w:t>
      </w:r>
      <w:r>
        <w:rPr>
          <w:rFonts w:hint="eastAsia"/>
        </w:rPr>
        <w:t>쓰기</w:t>
      </w:r>
      <w:r>
        <w:rPr>
          <w:rFonts w:hint="eastAsia"/>
        </w:rPr>
        <w:t xml:space="preserve">) </w:t>
      </w:r>
      <w:r>
        <w:rPr>
          <w:rFonts w:hint="eastAsia"/>
        </w:rPr>
        <w:t>스트림은</w:t>
      </w:r>
      <w:r>
        <w:rPr>
          <w:rFonts w:hint="eastAsia"/>
        </w:rPr>
        <w:t xml:space="preserve"> Writer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rPr>
          <w:rFonts w:hint="eastAsia"/>
        </w:rPr>
        <w:t>생성됨</w:t>
      </w:r>
    </w:p>
    <w:p w14:paraId="67F857AD" w14:textId="3D488487" w:rsidR="00FC3678" w:rsidRDefault="00FC3678" w:rsidP="00070A45">
      <w:pPr>
        <w:pStyle w:val="a8"/>
        <w:rPr>
          <w:lang w:val="en-US"/>
        </w:rPr>
      </w:pPr>
    </w:p>
    <w:p w14:paraId="03FE8739" w14:textId="52BA516C" w:rsidR="00FC3678" w:rsidRPr="00FC3678" w:rsidRDefault="00D54018" w:rsidP="00FC3678">
      <w:pPr>
        <w:pStyle w:val="1"/>
        <w:ind w:firstLineChars="50" w:firstLine="210"/>
        <w:rPr>
          <w:lang w:val="en-US"/>
        </w:rPr>
      </w:pPr>
      <w:r>
        <w:rPr>
          <w:rFonts w:hint="eastAsia"/>
          <w:lang w:val="en-US"/>
        </w:rPr>
        <w:t>보조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스트림</w:t>
      </w:r>
    </w:p>
    <w:p w14:paraId="5FE111F7" w14:textId="759B48A6" w:rsidR="00FC3678" w:rsidRDefault="005F11B8" w:rsidP="00153F74"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스트림과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여러가지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 w:rsidR="00351222">
        <w:rPr>
          <w:rFonts w:hint="eastAsia"/>
          <w:lang w:val="en-US"/>
        </w:rPr>
        <w:t>,</w:t>
      </w:r>
      <w:r w:rsidR="00351222">
        <w:rPr>
          <w:lang w:val="en-US"/>
        </w:rPr>
        <w:t xml:space="preserve"> </w:t>
      </w:r>
    </w:p>
    <w:p w14:paraId="305D8E8A" w14:textId="4BE352E6" w:rsidR="00153F74" w:rsidRDefault="00153F74" w:rsidP="00153F74">
      <w:pPr>
        <w:pStyle w:val="a8"/>
        <w:numPr>
          <w:ilvl w:val="0"/>
          <w:numId w:val="22"/>
        </w:numPr>
      </w:pP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: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스트림과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         </w:t>
      </w:r>
      <w:r>
        <w:rPr>
          <w:rFonts w:hint="eastAsia"/>
        </w:rPr>
        <w:t>자체적으로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, </w:t>
      </w:r>
      <w:r>
        <w:rPr>
          <w:rFonts w:hint="eastAsia"/>
        </w:rPr>
        <w:t>입출력소스</w:t>
      </w:r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결합하여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(</w:t>
      </w:r>
      <w:proofErr w:type="spellStart"/>
      <w:r>
        <w:rPr>
          <w:rFonts w:hint="eastAsia"/>
        </w:rPr>
        <w:t>데코레이션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)</w:t>
      </w:r>
    </w:p>
    <w:p w14:paraId="103204B9" w14:textId="4362EA77" w:rsidR="00153F74" w:rsidRDefault="00153F74" w:rsidP="00153F74">
      <w:pPr>
        <w:pStyle w:val="a8"/>
        <w:numPr>
          <w:ilvl w:val="0"/>
          <w:numId w:val="22"/>
        </w:numPr>
      </w:pPr>
      <w:r>
        <w:rPr>
          <w:rFonts w:hint="eastAsia"/>
        </w:rPr>
        <w:t xml:space="preserve"> </w:t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: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,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,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,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직렬화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C64853A" w14:textId="411F9D0A" w:rsidR="00153F74" w:rsidRDefault="00153F74" w:rsidP="00153F74">
      <w:pPr>
        <w:pStyle w:val="a8"/>
        <w:numPr>
          <w:ilvl w:val="0"/>
          <w:numId w:val="22"/>
        </w:numPr>
      </w:pP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 : </w:t>
      </w:r>
      <w:r>
        <w:rPr>
          <w:rFonts w:hint="eastAsia"/>
        </w:rPr>
        <w:t>소스가</w:t>
      </w:r>
      <w:r>
        <w:rPr>
          <w:rFonts w:hint="eastAsia"/>
        </w:rPr>
        <w:t xml:space="preserve"> </w:t>
      </w:r>
      <w:r>
        <w:rPr>
          <w:rFonts w:hint="eastAsia"/>
        </w:rPr>
        <w:t>바이트기반</w:t>
      </w:r>
      <w:r>
        <w:rPr>
          <w:rFonts w:hint="eastAsia"/>
        </w:rPr>
        <w:t xml:space="preserve"> </w:t>
      </w:r>
      <w:r>
        <w:rPr>
          <w:rFonts w:hint="eastAsia"/>
        </w:rPr>
        <w:t>입출력이면서</w:t>
      </w:r>
      <w:r>
        <w:rPr>
          <w:rFonts w:hint="eastAsia"/>
        </w:rPr>
        <w:t xml:space="preserve"> </w:t>
      </w:r>
      <w:r>
        <w:rPr>
          <w:rFonts w:hint="eastAsia"/>
        </w:rPr>
        <w:t>문자라면</w:t>
      </w:r>
      <w:r>
        <w:rPr>
          <w:rFonts w:hint="eastAsia"/>
        </w:rPr>
        <w:t xml:space="preserve"> Reader, Writer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변환해서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br/>
      </w:r>
      <w:proofErr w:type="spellStart"/>
      <w:r>
        <w:t>OutputStreamWriter</w:t>
      </w:r>
      <w:proofErr w:type="spellEnd"/>
      <w:r>
        <w:t xml:space="preserve">, </w:t>
      </w:r>
      <w:proofErr w:type="spellStart"/>
      <w:r>
        <w:t>InputStreamReader</w:t>
      </w:r>
      <w:proofErr w:type="spellEnd"/>
    </w:p>
    <w:p w14:paraId="73647D0D" w14:textId="77058665" w:rsidR="00153F74" w:rsidRDefault="00153F74" w:rsidP="00833B12">
      <w:pPr>
        <w:pStyle w:val="a8"/>
        <w:numPr>
          <w:ilvl w:val="0"/>
          <w:numId w:val="22"/>
        </w:numPr>
      </w:pP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: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조그만</w:t>
      </w:r>
      <w:r>
        <w:rPr>
          <w:rFonts w:hint="eastAsia"/>
        </w:rPr>
        <w:t xml:space="preserve">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 w:rsidR="00D804CB"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이것만으로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충분하지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보조스트림을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사용함</w:t>
      </w:r>
      <w:r w:rsidR="00833B12">
        <w:br/>
      </w:r>
      <w:proofErr w:type="spellStart"/>
      <w:r>
        <w:t>BufferedOupputStream</w:t>
      </w:r>
      <w:proofErr w:type="spellEnd"/>
      <w:r>
        <w:t>/</w:t>
      </w:r>
      <w:proofErr w:type="spellStart"/>
      <w:r>
        <w:t>BufferedInputStream</w:t>
      </w:r>
      <w:proofErr w:type="spellEnd"/>
      <w:r>
        <w:t xml:space="preserve">, </w:t>
      </w:r>
      <w:proofErr w:type="spellStart"/>
      <w:r>
        <w:t>BufferedWriter</w:t>
      </w:r>
      <w:proofErr w:type="spellEnd"/>
      <w:r>
        <w:t>/</w:t>
      </w:r>
      <w:proofErr w:type="spellStart"/>
      <w:r>
        <w:t>BufferdReader</w:t>
      </w:r>
      <w:proofErr w:type="spellEnd"/>
    </w:p>
    <w:p w14:paraId="3329D6BF" w14:textId="53434E6D" w:rsidR="00153F74" w:rsidRDefault="00153F74" w:rsidP="004B0172">
      <w:pPr>
        <w:pStyle w:val="a8"/>
        <w:numPr>
          <w:ilvl w:val="0"/>
          <w:numId w:val="22"/>
        </w:num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DataOutputStream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보조스트림을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연결하면</w:t>
      </w:r>
      <w:r w:rsidR="004B0172"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, char, short, int, long, float ,double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입출력할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211127A" w14:textId="13161002" w:rsidR="00FC3678" w:rsidRPr="00C0173F" w:rsidRDefault="00153F74" w:rsidP="00153F74">
      <w:pPr>
        <w:pStyle w:val="a8"/>
        <w:numPr>
          <w:ilvl w:val="0"/>
          <w:numId w:val="22"/>
        </w:numPr>
        <w:rPr>
          <w:lang w:val="en-US"/>
        </w:rPr>
      </w:pPr>
      <w:proofErr w:type="spellStart"/>
      <w:r>
        <w:rPr>
          <w:rFonts w:hint="eastAsia"/>
        </w:rPr>
        <w:lastRenderedPageBreak/>
        <w:t>개행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BE5FCB">
        <w:rPr>
          <w:lang w:val="en-US"/>
        </w:rPr>
        <w:t xml:space="preserve">print(),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() </w:t>
      </w:r>
      <w:r w:rsidR="00874F55">
        <w:rPr>
          <w:rFonts w:hint="eastAsia"/>
        </w:rPr>
        <w:t>함수를</w:t>
      </w:r>
      <w:r w:rsidR="00874F55">
        <w:rPr>
          <w:rFonts w:hint="eastAsia"/>
        </w:rPr>
        <w:t xml:space="preserve"> </w:t>
      </w:r>
      <w:r w:rsidR="00BE5FCB">
        <w:rPr>
          <w:rFonts w:hint="eastAsia"/>
        </w:rPr>
        <w:t>사용할</w:t>
      </w:r>
      <w:r w:rsidR="00BE5FCB">
        <w:rPr>
          <w:rFonts w:hint="eastAsia"/>
        </w:rPr>
        <w:t xml:space="preserve"> </w:t>
      </w:r>
      <w:r w:rsidR="00BE5FCB">
        <w:rPr>
          <w:rFonts w:hint="eastAsia"/>
        </w:rPr>
        <w:t>수</w:t>
      </w:r>
      <w:r w:rsidR="00BE5FCB">
        <w:rPr>
          <w:rFonts w:hint="eastAsia"/>
        </w:rPr>
        <w:t xml:space="preserve"> </w:t>
      </w:r>
      <w:r w:rsidR="00BE5FCB">
        <w:rPr>
          <w:rFonts w:hint="eastAsia"/>
        </w:rPr>
        <w:t>있고</w:t>
      </w:r>
      <w:r w:rsidR="00BE5FCB">
        <w:rPr>
          <w:rFonts w:hint="eastAsia"/>
        </w:rPr>
        <w:t>,</w:t>
      </w:r>
      <w:r w:rsidR="00BE5FCB">
        <w:t xml:space="preserve"> </w:t>
      </w:r>
      <w:proofErr w:type="spellStart"/>
      <w:r w:rsidR="00BE5FCB">
        <w:rPr>
          <w:lang w:val="en-US"/>
        </w:rPr>
        <w:t>println</w:t>
      </w:r>
      <w:proofErr w:type="spellEnd"/>
      <w:r w:rsidR="00BE5FCB">
        <w:rPr>
          <w:lang w:val="en-US"/>
        </w:rPr>
        <w:t>()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추가함</w:t>
      </w:r>
    </w:p>
    <w:p w14:paraId="5070CE54" w14:textId="12A84FCC" w:rsidR="00C0173F" w:rsidRDefault="00C0173F" w:rsidP="00C0173F">
      <w:pPr>
        <w:pStyle w:val="a8"/>
        <w:rPr>
          <w:lang w:val="en-US"/>
        </w:rPr>
      </w:pPr>
    </w:p>
    <w:p w14:paraId="5E0A126F" w14:textId="4372178C" w:rsidR="00C0173F" w:rsidRDefault="00C0173F" w:rsidP="00C0173F">
      <w:pPr>
        <w:pStyle w:val="a8"/>
        <w:rPr>
          <w:lang w:val="en-US"/>
        </w:rPr>
      </w:pPr>
    </w:p>
    <w:p w14:paraId="0B7B4E5C" w14:textId="645CCADE" w:rsidR="007B4A46" w:rsidRPr="00FC3678" w:rsidRDefault="00E822C4" w:rsidP="007B4A46">
      <w:pPr>
        <w:pStyle w:val="1"/>
        <w:ind w:firstLineChars="50" w:firstLine="210"/>
        <w:rPr>
          <w:lang w:val="en-US"/>
        </w:rPr>
      </w:pPr>
      <w:r>
        <w:rPr>
          <w:rFonts w:hint="eastAsia"/>
          <w:lang w:val="en-US"/>
        </w:rPr>
        <w:t>입출력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API</w:t>
      </w:r>
    </w:p>
    <w:p w14:paraId="1479E93B" w14:textId="08D0F713" w:rsidR="007B4A46" w:rsidRDefault="00E822C4" w:rsidP="007B4A46">
      <w:pPr>
        <w:rPr>
          <w:rFonts w:hint="eastAsia"/>
        </w:rPr>
      </w:pPr>
      <w:r>
        <w:rPr>
          <w:rFonts w:hint="eastAsia"/>
          <w:lang w:val="en-US"/>
        </w:rPr>
        <w:t>입출력을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유용하고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편리한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</w:p>
    <w:p w14:paraId="0753A5F4" w14:textId="73FBD56D" w:rsidR="00B61FB6" w:rsidRDefault="00B61FB6" w:rsidP="00B61FB6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System.in : </w:t>
      </w:r>
      <w:r>
        <w:rPr>
          <w:rFonts w:hint="eastAsia"/>
        </w:rPr>
        <w:t>콘솔에서</w:t>
      </w:r>
      <w:r>
        <w:rPr>
          <w:rFonts w:hint="eastAsia"/>
        </w:rPr>
        <w:t xml:space="preserve"> </w:t>
      </w:r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System </w:t>
      </w:r>
      <w:r>
        <w:rPr>
          <w:rFonts w:hint="eastAsia"/>
        </w:rPr>
        <w:t>클래스에</w:t>
      </w:r>
      <w:r>
        <w:rPr>
          <w:rFonts w:hint="eastAsia"/>
        </w:rPr>
        <w:t xml:space="preserve"> in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br/>
      </w:r>
      <w:r>
        <w:rPr>
          <w:rFonts w:hint="eastAsia"/>
        </w:rPr>
        <w:t xml:space="preserve">System.in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타입임</w:t>
      </w:r>
      <w:r>
        <w:rPr>
          <w:rFonts w:hint="eastAsia"/>
        </w:rPr>
        <w:t>,</w:t>
      </w:r>
      <w:r>
        <w:br/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보조스트림과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연결해서</w:t>
      </w:r>
      <w:r>
        <w:rPr>
          <w:rFonts w:hint="eastAsia"/>
        </w:rPr>
        <w:t xml:space="preserve"> </w:t>
      </w:r>
      <w:r>
        <w:rPr>
          <w:rFonts w:hint="eastAsia"/>
        </w:rPr>
        <w:t>사용하거나</w:t>
      </w:r>
      <w:r>
        <w:rPr>
          <w:rFonts w:hint="eastAsia"/>
        </w:rPr>
        <w:t>Scanner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</w:p>
    <w:p w14:paraId="0BA41E29" w14:textId="49331459" w:rsidR="00B61FB6" w:rsidRDefault="00B61FB6" w:rsidP="00B61FB6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콘솔에서</w:t>
      </w:r>
      <w:r>
        <w:rPr>
          <w:rFonts w:hint="eastAsia"/>
        </w:rPr>
        <w:t xml:space="preserve"> </w:t>
      </w:r>
      <w:r>
        <w:rPr>
          <w:rFonts w:hint="eastAsia"/>
        </w:rPr>
        <w:t>모니터에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 w:rsidR="00140352">
        <w:rPr>
          <w:rFonts w:hint="eastAsia"/>
        </w:rPr>
        <w:t>함</w:t>
      </w:r>
      <w:r w:rsidR="00140352">
        <w:br/>
      </w:r>
      <w:r>
        <w:rPr>
          <w:rFonts w:hint="eastAsia"/>
        </w:rPr>
        <w:t xml:space="preserve">System </w:t>
      </w:r>
      <w:r>
        <w:rPr>
          <w:rFonts w:hint="eastAsia"/>
        </w:rPr>
        <w:t>클래스에</w:t>
      </w:r>
      <w:r>
        <w:rPr>
          <w:rFonts w:hint="eastAsia"/>
        </w:rPr>
        <w:t xml:space="preserve"> out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제공함</w:t>
      </w:r>
      <w:r w:rsidR="00753FFA">
        <w:br/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타입임</w:t>
      </w:r>
      <w:r>
        <w:rPr>
          <w:rFonts w:hint="eastAsia"/>
        </w:rPr>
        <w:t xml:space="preserve">, print(),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6E3006BB" w14:textId="6341FC18" w:rsidR="00B61FB6" w:rsidRDefault="00B61FB6" w:rsidP="00B61FB6">
      <w:pPr>
        <w:pStyle w:val="a8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 xml:space="preserve">Scanner : </w:t>
      </w:r>
      <w:proofErr w:type="spellStart"/>
      <w:r>
        <w:rPr>
          <w:rFonts w:hint="eastAsia"/>
        </w:rPr>
        <w:t>입출력스트림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, </w:t>
      </w:r>
      <w:r>
        <w:rPr>
          <w:rFonts w:hint="eastAsia"/>
        </w:rPr>
        <w:t>자바에서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입출력에서</w:t>
      </w:r>
      <w:r w:rsidR="0029719B"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읽도록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자바에서</w:t>
      </w:r>
      <w:r>
        <w:rPr>
          <w:rFonts w:hint="eastAsia"/>
        </w:rPr>
        <w:t xml:space="preserve"> </w:t>
      </w:r>
      <w:r>
        <w:rPr>
          <w:rFonts w:hint="eastAsia"/>
        </w:rPr>
        <w:t>제공함</w:t>
      </w:r>
    </w:p>
    <w:p w14:paraId="0AFE2CEE" w14:textId="765A823A" w:rsidR="00C0173F" w:rsidRPr="00B61FB6" w:rsidRDefault="00B61FB6" w:rsidP="00B61FB6">
      <w:pPr>
        <w:pStyle w:val="a8"/>
        <w:numPr>
          <w:ilvl w:val="0"/>
          <w:numId w:val="22"/>
        </w:numPr>
        <w:rPr>
          <w:rFonts w:hint="eastAsia"/>
          <w:lang w:val="en-US"/>
        </w:rPr>
      </w:pPr>
      <w:r>
        <w:rPr>
          <w:rFonts w:hint="eastAsia"/>
        </w:rPr>
        <w:t xml:space="preserve"> File :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sectPr w:rsidR="00C0173F" w:rsidRPr="00B61FB6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79A03" w14:textId="77777777" w:rsidR="0045371D" w:rsidRDefault="0045371D">
      <w:pPr>
        <w:spacing w:after="0" w:line="240" w:lineRule="auto"/>
      </w:pPr>
      <w:r>
        <w:separator/>
      </w:r>
    </w:p>
  </w:endnote>
  <w:endnote w:type="continuationSeparator" w:id="0">
    <w:p w14:paraId="35AA83E4" w14:textId="77777777" w:rsidR="0045371D" w:rsidRDefault="0045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72EB" w14:textId="77777777" w:rsidR="0045371D" w:rsidRDefault="0045371D">
      <w:pPr>
        <w:spacing w:after="0" w:line="240" w:lineRule="auto"/>
      </w:pPr>
      <w:r>
        <w:separator/>
      </w:r>
    </w:p>
  </w:footnote>
  <w:footnote w:type="continuationSeparator" w:id="0">
    <w:p w14:paraId="6984FBAA" w14:textId="77777777" w:rsidR="0045371D" w:rsidRDefault="00453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7.3pt;height:7.3pt" o:bullet="t">
        <v:imagedata r:id="rId1" o:title="mso000C79FF"/>
      </v:shape>
    </w:pict>
  </w:numPicBullet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FEC3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72"/>
    <w:multiLevelType w:val="hybridMultilevel"/>
    <w:tmpl w:val="34E6CAE8"/>
    <w:lvl w:ilvl="0" w:tplc="04090007">
      <w:start w:val="1"/>
      <w:numFmt w:val="bullet"/>
      <w:lvlText w:val=""/>
      <w:lvlPicBulletId w:val="0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2" w15:restartNumberingAfterBreak="0">
    <w:nsid w:val="406B1981"/>
    <w:multiLevelType w:val="hybridMultilevel"/>
    <w:tmpl w:val="D504B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0093B"/>
    <w:multiLevelType w:val="hybridMultilevel"/>
    <w:tmpl w:val="91780AC4"/>
    <w:lvl w:ilvl="0" w:tplc="04090003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23B0"/>
    <w:multiLevelType w:val="hybridMultilevel"/>
    <w:tmpl w:val="B1468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9258C31C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42741"/>
    <w:multiLevelType w:val="hybridMultilevel"/>
    <w:tmpl w:val="6DA4A272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0" w15:restartNumberingAfterBreak="0">
    <w:nsid w:val="69F24112"/>
    <w:multiLevelType w:val="hybridMultilevel"/>
    <w:tmpl w:val="04FA2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901CF9"/>
    <w:multiLevelType w:val="hybridMultilevel"/>
    <w:tmpl w:val="2F4A75D8"/>
    <w:lvl w:ilvl="0" w:tplc="23D861CE">
      <w:start w:val="1"/>
      <w:numFmt w:val="decimal"/>
      <w:pStyle w:val="a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C6BD5"/>
    <w:multiLevelType w:val="hybridMultilevel"/>
    <w:tmpl w:val="D6C601A0"/>
    <w:lvl w:ilvl="0" w:tplc="3440E5CE">
      <w:numFmt w:val="bullet"/>
      <w:lvlText w:val=""/>
      <w:lvlJc w:val="left"/>
      <w:pPr>
        <w:ind w:left="8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28991643">
    <w:abstractNumId w:val="9"/>
  </w:num>
  <w:num w:numId="2" w16cid:durableId="503207421">
    <w:abstractNumId w:val="13"/>
  </w:num>
  <w:num w:numId="3" w16cid:durableId="20328093">
    <w:abstractNumId w:val="18"/>
  </w:num>
  <w:num w:numId="4" w16cid:durableId="108089359">
    <w:abstractNumId w:val="15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7"/>
  </w:num>
  <w:num w:numId="16" w16cid:durableId="1380470918">
    <w:abstractNumId w:val="21"/>
  </w:num>
  <w:num w:numId="17" w16cid:durableId="1456873201">
    <w:abstractNumId w:val="14"/>
  </w:num>
  <w:num w:numId="18" w16cid:durableId="715081943">
    <w:abstractNumId w:val="19"/>
  </w:num>
  <w:num w:numId="19" w16cid:durableId="1104031176">
    <w:abstractNumId w:val="11"/>
  </w:num>
  <w:num w:numId="20" w16cid:durableId="581792708">
    <w:abstractNumId w:val="12"/>
  </w:num>
  <w:num w:numId="21" w16cid:durableId="220989908">
    <w:abstractNumId w:val="16"/>
  </w:num>
  <w:num w:numId="22" w16cid:durableId="131600854">
    <w:abstractNumId w:val="20"/>
  </w:num>
  <w:num w:numId="23" w16cid:durableId="18694438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1D4D"/>
    <w:rsid w:val="00036105"/>
    <w:rsid w:val="000576EF"/>
    <w:rsid w:val="00061D6D"/>
    <w:rsid w:val="00063C30"/>
    <w:rsid w:val="00070A45"/>
    <w:rsid w:val="0009566B"/>
    <w:rsid w:val="000B3E7F"/>
    <w:rsid w:val="000C1E0C"/>
    <w:rsid w:val="000C6BB4"/>
    <w:rsid w:val="000C756C"/>
    <w:rsid w:val="000E192D"/>
    <w:rsid w:val="000F6DB4"/>
    <w:rsid w:val="00115DE2"/>
    <w:rsid w:val="001265B5"/>
    <w:rsid w:val="00130F42"/>
    <w:rsid w:val="00131376"/>
    <w:rsid w:val="00140352"/>
    <w:rsid w:val="00141F25"/>
    <w:rsid w:val="00141F9E"/>
    <w:rsid w:val="00145A93"/>
    <w:rsid w:val="00147A0C"/>
    <w:rsid w:val="00153F74"/>
    <w:rsid w:val="0015511C"/>
    <w:rsid w:val="00185C60"/>
    <w:rsid w:val="00186FDD"/>
    <w:rsid w:val="00192824"/>
    <w:rsid w:val="00193F33"/>
    <w:rsid w:val="00195BD7"/>
    <w:rsid w:val="0019684B"/>
    <w:rsid w:val="001B4FBD"/>
    <w:rsid w:val="001C044D"/>
    <w:rsid w:val="001C6CE8"/>
    <w:rsid w:val="0020138B"/>
    <w:rsid w:val="00237BF7"/>
    <w:rsid w:val="00240195"/>
    <w:rsid w:val="002534C9"/>
    <w:rsid w:val="002559C3"/>
    <w:rsid w:val="00263870"/>
    <w:rsid w:val="00266170"/>
    <w:rsid w:val="00272884"/>
    <w:rsid w:val="00277296"/>
    <w:rsid w:val="00281289"/>
    <w:rsid w:val="002955CF"/>
    <w:rsid w:val="0029719B"/>
    <w:rsid w:val="00297BBB"/>
    <w:rsid w:val="002A54AB"/>
    <w:rsid w:val="002B0989"/>
    <w:rsid w:val="002B21AD"/>
    <w:rsid w:val="002C01A1"/>
    <w:rsid w:val="002E5DFE"/>
    <w:rsid w:val="002F117B"/>
    <w:rsid w:val="002F49F2"/>
    <w:rsid w:val="002F5F2A"/>
    <w:rsid w:val="003006A1"/>
    <w:rsid w:val="00314039"/>
    <w:rsid w:val="00342EA2"/>
    <w:rsid w:val="003475F9"/>
    <w:rsid w:val="00351222"/>
    <w:rsid w:val="0038378D"/>
    <w:rsid w:val="00395B51"/>
    <w:rsid w:val="003967E3"/>
    <w:rsid w:val="003A50B7"/>
    <w:rsid w:val="003A537D"/>
    <w:rsid w:val="003B4EAA"/>
    <w:rsid w:val="003C01EA"/>
    <w:rsid w:val="003C02B7"/>
    <w:rsid w:val="003C1997"/>
    <w:rsid w:val="003E5DE1"/>
    <w:rsid w:val="004052DA"/>
    <w:rsid w:val="004122D7"/>
    <w:rsid w:val="004159AA"/>
    <w:rsid w:val="00433AF5"/>
    <w:rsid w:val="0045371D"/>
    <w:rsid w:val="004B0172"/>
    <w:rsid w:val="004D03C5"/>
    <w:rsid w:val="004D531A"/>
    <w:rsid w:val="004D5427"/>
    <w:rsid w:val="004E1F33"/>
    <w:rsid w:val="004E5034"/>
    <w:rsid w:val="004E70F7"/>
    <w:rsid w:val="004F03C3"/>
    <w:rsid w:val="004F5E3A"/>
    <w:rsid w:val="005015CA"/>
    <w:rsid w:val="00510E55"/>
    <w:rsid w:val="005252D9"/>
    <w:rsid w:val="00537743"/>
    <w:rsid w:val="0055268F"/>
    <w:rsid w:val="00560430"/>
    <w:rsid w:val="00563360"/>
    <w:rsid w:val="005751DC"/>
    <w:rsid w:val="00576C01"/>
    <w:rsid w:val="00577295"/>
    <w:rsid w:val="005933B5"/>
    <w:rsid w:val="005A7D91"/>
    <w:rsid w:val="005B7A71"/>
    <w:rsid w:val="005C3F87"/>
    <w:rsid w:val="005D6B76"/>
    <w:rsid w:val="005E07D0"/>
    <w:rsid w:val="005E2EB4"/>
    <w:rsid w:val="005E447B"/>
    <w:rsid w:val="005E4684"/>
    <w:rsid w:val="005F11B8"/>
    <w:rsid w:val="0061033C"/>
    <w:rsid w:val="006239AA"/>
    <w:rsid w:val="00647279"/>
    <w:rsid w:val="006552B5"/>
    <w:rsid w:val="00663FDD"/>
    <w:rsid w:val="00670971"/>
    <w:rsid w:val="00685470"/>
    <w:rsid w:val="00693351"/>
    <w:rsid w:val="00695261"/>
    <w:rsid w:val="006B4227"/>
    <w:rsid w:val="006B6F23"/>
    <w:rsid w:val="006F0393"/>
    <w:rsid w:val="00715C23"/>
    <w:rsid w:val="0073170D"/>
    <w:rsid w:val="00737ABE"/>
    <w:rsid w:val="00747B8F"/>
    <w:rsid w:val="00747EF5"/>
    <w:rsid w:val="00753FFA"/>
    <w:rsid w:val="00765360"/>
    <w:rsid w:val="00777038"/>
    <w:rsid w:val="00784F37"/>
    <w:rsid w:val="00791A15"/>
    <w:rsid w:val="007A327E"/>
    <w:rsid w:val="007A3431"/>
    <w:rsid w:val="007A424D"/>
    <w:rsid w:val="007B4A46"/>
    <w:rsid w:val="007D40EF"/>
    <w:rsid w:val="007D7441"/>
    <w:rsid w:val="007D7567"/>
    <w:rsid w:val="007E5170"/>
    <w:rsid w:val="007E646F"/>
    <w:rsid w:val="00813B04"/>
    <w:rsid w:val="00815D63"/>
    <w:rsid w:val="00815DD8"/>
    <w:rsid w:val="00817189"/>
    <w:rsid w:val="008313A1"/>
    <w:rsid w:val="00833B12"/>
    <w:rsid w:val="00874F55"/>
    <w:rsid w:val="0088013C"/>
    <w:rsid w:val="00880A63"/>
    <w:rsid w:val="0089209D"/>
    <w:rsid w:val="00896A6C"/>
    <w:rsid w:val="008A5FC4"/>
    <w:rsid w:val="008C24A6"/>
    <w:rsid w:val="008D2D20"/>
    <w:rsid w:val="008E578C"/>
    <w:rsid w:val="008E64B2"/>
    <w:rsid w:val="008F0F48"/>
    <w:rsid w:val="008F1D43"/>
    <w:rsid w:val="00931E5D"/>
    <w:rsid w:val="009434F2"/>
    <w:rsid w:val="009452ED"/>
    <w:rsid w:val="00952BF4"/>
    <w:rsid w:val="009572B6"/>
    <w:rsid w:val="0097669D"/>
    <w:rsid w:val="00996D23"/>
    <w:rsid w:val="009B1657"/>
    <w:rsid w:val="009D7F97"/>
    <w:rsid w:val="00A146FB"/>
    <w:rsid w:val="00A16952"/>
    <w:rsid w:val="00A27A72"/>
    <w:rsid w:val="00A435B8"/>
    <w:rsid w:val="00A60C05"/>
    <w:rsid w:val="00A62EFB"/>
    <w:rsid w:val="00A80EAB"/>
    <w:rsid w:val="00AB1948"/>
    <w:rsid w:val="00AB350C"/>
    <w:rsid w:val="00AE51E6"/>
    <w:rsid w:val="00AF0DBC"/>
    <w:rsid w:val="00AF7FA2"/>
    <w:rsid w:val="00B14705"/>
    <w:rsid w:val="00B17007"/>
    <w:rsid w:val="00B26421"/>
    <w:rsid w:val="00B350D2"/>
    <w:rsid w:val="00B377C5"/>
    <w:rsid w:val="00B502B9"/>
    <w:rsid w:val="00B618B9"/>
    <w:rsid w:val="00B61FB6"/>
    <w:rsid w:val="00B63201"/>
    <w:rsid w:val="00B64525"/>
    <w:rsid w:val="00B65096"/>
    <w:rsid w:val="00B67CEB"/>
    <w:rsid w:val="00B77287"/>
    <w:rsid w:val="00B85CD1"/>
    <w:rsid w:val="00B97AF4"/>
    <w:rsid w:val="00BA1107"/>
    <w:rsid w:val="00BA6EA4"/>
    <w:rsid w:val="00BB45B9"/>
    <w:rsid w:val="00BB56D0"/>
    <w:rsid w:val="00BB5C65"/>
    <w:rsid w:val="00BC5C4C"/>
    <w:rsid w:val="00BD2E5F"/>
    <w:rsid w:val="00BE3BE3"/>
    <w:rsid w:val="00BE5FCB"/>
    <w:rsid w:val="00BF0D6C"/>
    <w:rsid w:val="00BF4A7C"/>
    <w:rsid w:val="00C0173F"/>
    <w:rsid w:val="00C0608D"/>
    <w:rsid w:val="00C06138"/>
    <w:rsid w:val="00C07242"/>
    <w:rsid w:val="00C13813"/>
    <w:rsid w:val="00C31923"/>
    <w:rsid w:val="00C41EB7"/>
    <w:rsid w:val="00C47723"/>
    <w:rsid w:val="00C55EAD"/>
    <w:rsid w:val="00C57306"/>
    <w:rsid w:val="00C725B0"/>
    <w:rsid w:val="00C77717"/>
    <w:rsid w:val="00C9048B"/>
    <w:rsid w:val="00CA2948"/>
    <w:rsid w:val="00CA663F"/>
    <w:rsid w:val="00CD02D4"/>
    <w:rsid w:val="00CE0D05"/>
    <w:rsid w:val="00CE227D"/>
    <w:rsid w:val="00CE6523"/>
    <w:rsid w:val="00CF2C57"/>
    <w:rsid w:val="00CF691F"/>
    <w:rsid w:val="00CF7780"/>
    <w:rsid w:val="00D25210"/>
    <w:rsid w:val="00D301DE"/>
    <w:rsid w:val="00D4366F"/>
    <w:rsid w:val="00D43814"/>
    <w:rsid w:val="00D461DF"/>
    <w:rsid w:val="00D47E3E"/>
    <w:rsid w:val="00D53A5D"/>
    <w:rsid w:val="00D54018"/>
    <w:rsid w:val="00D545FF"/>
    <w:rsid w:val="00D7694F"/>
    <w:rsid w:val="00D804CB"/>
    <w:rsid w:val="00D82D2C"/>
    <w:rsid w:val="00DA25D5"/>
    <w:rsid w:val="00DA4183"/>
    <w:rsid w:val="00DB09F0"/>
    <w:rsid w:val="00DD2FC4"/>
    <w:rsid w:val="00DF221C"/>
    <w:rsid w:val="00E02F11"/>
    <w:rsid w:val="00E102BA"/>
    <w:rsid w:val="00E1048E"/>
    <w:rsid w:val="00E14116"/>
    <w:rsid w:val="00E17E36"/>
    <w:rsid w:val="00E25C84"/>
    <w:rsid w:val="00E41AEF"/>
    <w:rsid w:val="00E43109"/>
    <w:rsid w:val="00E66229"/>
    <w:rsid w:val="00E70B2D"/>
    <w:rsid w:val="00E8118E"/>
    <w:rsid w:val="00E822C4"/>
    <w:rsid w:val="00E857FA"/>
    <w:rsid w:val="00EA6462"/>
    <w:rsid w:val="00EB2290"/>
    <w:rsid w:val="00EB488C"/>
    <w:rsid w:val="00EC7486"/>
    <w:rsid w:val="00ED77B1"/>
    <w:rsid w:val="00EE4DEE"/>
    <w:rsid w:val="00EE60F0"/>
    <w:rsid w:val="00F06130"/>
    <w:rsid w:val="00F13AEC"/>
    <w:rsid w:val="00F17CE0"/>
    <w:rsid w:val="00F2668E"/>
    <w:rsid w:val="00F375D8"/>
    <w:rsid w:val="00F475EF"/>
    <w:rsid w:val="00F5118A"/>
    <w:rsid w:val="00F635FA"/>
    <w:rsid w:val="00F725FB"/>
    <w:rsid w:val="00F8569A"/>
    <w:rsid w:val="00F93B37"/>
    <w:rsid w:val="00FB02AB"/>
    <w:rsid w:val="00FB039C"/>
    <w:rsid w:val="00FC0438"/>
    <w:rsid w:val="00FC3678"/>
    <w:rsid w:val="00FC5232"/>
    <w:rsid w:val="00FE2207"/>
    <w:rsid w:val="00FE3068"/>
    <w:rsid w:val="00FE72C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C3"/>
    <w:rPr>
      <w:lang w:val="en-GB" w:eastAsia="ko-KR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1"/>
    <w:link w:val="a4"/>
    <w:uiPriority w:val="2"/>
    <w:rPr>
      <w:rFonts w:eastAsiaTheme="minorEastAsia"/>
      <w:sz w:val="32"/>
    </w:rPr>
  </w:style>
  <w:style w:type="paragraph" w:styleId="a5">
    <w:name w:val="Title"/>
    <w:basedOn w:val="a0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">
    <w:name w:val="List Number"/>
    <w:basedOn w:val="a0"/>
    <w:uiPriority w:val="13"/>
    <w:qFormat/>
    <w:pPr>
      <w:numPr>
        <w:numId w:val="16"/>
      </w:numPr>
    </w:pPr>
  </w:style>
  <w:style w:type="paragraph" w:styleId="a6">
    <w:name w:val="Intense Quote"/>
    <w:basedOn w:val="a0"/>
    <w:next w:val="a0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7">
    <w:name w:val="Quote"/>
    <w:basedOn w:val="a0"/>
    <w:next w:val="a0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Pr>
      <w:i/>
      <w:iCs/>
      <w:color w:val="404040" w:themeColor="text1" w:themeTint="BF"/>
    </w:rPr>
  </w:style>
  <w:style w:type="paragraph" w:styleId="a8">
    <w:name w:val="List Bullet"/>
    <w:basedOn w:val="a0"/>
    <w:uiPriority w:val="12"/>
    <w:qFormat/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0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1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1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1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1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1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1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paragraph" w:styleId="af3">
    <w:name w:val="footer"/>
    <w:basedOn w:val="a0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1"/>
    <w:link w:val="af3"/>
    <w:uiPriority w:val="99"/>
  </w:style>
  <w:style w:type="paragraph" w:styleId="TOC">
    <w:name w:val="TOC Heading"/>
    <w:basedOn w:val="1"/>
    <w:next w:val="a0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2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1"/>
    <w:link w:val="a6"/>
    <w:uiPriority w:val="30"/>
    <w:semiHidden/>
    <w:rPr>
      <w:i/>
      <w:iCs/>
      <w:sz w:val="30"/>
    </w:rPr>
  </w:style>
  <w:style w:type="character" w:customStyle="1" w:styleId="2Char">
    <w:name w:val="제목 2 Char"/>
    <w:basedOn w:val="a1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0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1"/>
    <w:link w:val="af4"/>
    <w:uiPriority w:val="99"/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043A0D"/>
    <w:rsid w:val="003207ED"/>
    <w:rsid w:val="00532CB3"/>
    <w:rsid w:val="005835E2"/>
    <w:rsid w:val="006A7116"/>
    <w:rsid w:val="006C6297"/>
    <w:rsid w:val="00872EDE"/>
    <w:rsid w:val="008C6C50"/>
    <w:rsid w:val="009376FD"/>
    <w:rsid w:val="00986E93"/>
    <w:rsid w:val="00A07ACB"/>
    <w:rsid w:val="00AB5FDC"/>
    <w:rsid w:val="00B62329"/>
    <w:rsid w:val="00D470DC"/>
    <w:rsid w:val="00E233DE"/>
    <w:rsid w:val="00E27AA8"/>
    <w:rsid w:val="00E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DF7C-4F68-CE46-AA25-A29A48F0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108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169</cp:revision>
  <dcterms:created xsi:type="dcterms:W3CDTF">2022-09-29T20:52:00Z</dcterms:created>
  <dcterms:modified xsi:type="dcterms:W3CDTF">2022-10-08T00:50:00Z</dcterms:modified>
</cp:coreProperties>
</file>